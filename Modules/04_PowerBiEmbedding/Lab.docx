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22BF43" w14:textId="6FB15BB6" w:rsidR="00F10D8A" w:rsidRPr="00C47A6B" w:rsidRDefault="00DD4D59" w:rsidP="00F10D8A">
      <w:pPr>
        <w:pStyle w:val="Heading2"/>
        <w:rPr>
          <w:b/>
        </w:rPr>
      </w:pPr>
      <w:r>
        <w:rPr>
          <w:b/>
        </w:rPr>
        <w:t>Developing with Power BI Embedded - Version 2</w:t>
      </w:r>
    </w:p>
    <w:p w14:paraId="121036EC" w14:textId="77777777" w:rsidR="00F10D8A" w:rsidRDefault="00F10D8A" w:rsidP="00F10D8A">
      <w:pPr>
        <w:pStyle w:val="LabExerciseText"/>
        <w:rPr>
          <w:sz w:val="20"/>
          <w:szCs w:val="20"/>
        </w:rPr>
      </w:pPr>
      <w:r>
        <w:rPr>
          <w:b/>
          <w:sz w:val="20"/>
          <w:szCs w:val="20"/>
        </w:rPr>
        <w:t>Setup Time</w:t>
      </w:r>
      <w:r>
        <w:rPr>
          <w:sz w:val="20"/>
          <w:szCs w:val="20"/>
        </w:rPr>
        <w:t>: 60 minutes</w:t>
      </w:r>
    </w:p>
    <w:p w14:paraId="1317BD73" w14:textId="17B75207" w:rsidR="00F10D8A" w:rsidRPr="003E71C8" w:rsidRDefault="00F10D8A" w:rsidP="00F10D8A">
      <w:pPr>
        <w:pStyle w:val="LabExerciseText"/>
        <w:rPr>
          <w:sz w:val="20"/>
          <w:szCs w:val="20"/>
        </w:rPr>
      </w:pPr>
      <w:r w:rsidRPr="003E71C8">
        <w:rPr>
          <w:b/>
          <w:sz w:val="20"/>
          <w:szCs w:val="20"/>
        </w:rPr>
        <w:t>Lab Folder</w:t>
      </w:r>
      <w:r w:rsidRPr="003E71C8">
        <w:rPr>
          <w:sz w:val="20"/>
          <w:szCs w:val="20"/>
        </w:rPr>
        <w:t>: C:\Student\Modules\</w:t>
      </w:r>
      <w:r w:rsidR="00DD4D59" w:rsidRPr="00DD4D59">
        <w:rPr>
          <w:sz w:val="20"/>
          <w:szCs w:val="20"/>
        </w:rPr>
        <w:t>04_PowerBiEmbedding</w:t>
      </w:r>
      <w:r w:rsidR="00DD4D59">
        <w:rPr>
          <w:sz w:val="20"/>
          <w:szCs w:val="20"/>
        </w:rPr>
        <w:t>\Lab</w:t>
      </w:r>
    </w:p>
    <w:p w14:paraId="10CBA3B8" w14:textId="68033AA3" w:rsidR="00F10D8A" w:rsidRPr="00DD2A20" w:rsidRDefault="00F10D8A" w:rsidP="00DD2A20">
      <w:pPr>
        <w:pStyle w:val="LabExerciseText"/>
        <w:rPr>
          <w:sz w:val="20"/>
          <w:szCs w:val="20"/>
        </w:rPr>
      </w:pPr>
      <w:r>
        <w:rPr>
          <w:b/>
          <w:sz w:val="20"/>
          <w:szCs w:val="20"/>
        </w:rPr>
        <w:t>Overview</w:t>
      </w:r>
      <w:r>
        <w:rPr>
          <w:sz w:val="20"/>
          <w:szCs w:val="20"/>
        </w:rPr>
        <w:t xml:space="preserve">: </w:t>
      </w:r>
      <w:r w:rsidRPr="00675CD7">
        <w:rPr>
          <w:sz w:val="20"/>
          <w:szCs w:val="20"/>
        </w:rPr>
        <w:t xml:space="preserve">This </w:t>
      </w:r>
      <w:r>
        <w:rPr>
          <w:sz w:val="20"/>
          <w:szCs w:val="20"/>
        </w:rPr>
        <w:t xml:space="preserve">lab </w:t>
      </w:r>
      <w:r w:rsidR="008343FA">
        <w:rPr>
          <w:sz w:val="20"/>
          <w:szCs w:val="20"/>
        </w:rPr>
        <w:t xml:space="preserve">will teach </w:t>
      </w:r>
      <w:proofErr w:type="gramStart"/>
      <w:r w:rsidR="008343FA">
        <w:rPr>
          <w:sz w:val="20"/>
          <w:szCs w:val="20"/>
        </w:rPr>
        <w:t xml:space="preserve">you </w:t>
      </w:r>
      <w:r w:rsidR="005C6607">
        <w:rPr>
          <w:sz w:val="20"/>
          <w:szCs w:val="20"/>
        </w:rPr>
        <w:t>.</w:t>
      </w:r>
      <w:proofErr w:type="gramEnd"/>
    </w:p>
    <w:p w14:paraId="1EDED735" w14:textId="6047E014" w:rsidR="00CD71B9" w:rsidRDefault="007D5C56" w:rsidP="00F10D8A">
      <w:pPr>
        <w:pStyle w:val="Heading3"/>
      </w:pPr>
      <w:r>
        <w:t xml:space="preserve">Exercise 1: </w:t>
      </w:r>
      <w:r w:rsidR="00DD4D59">
        <w:t>Create a New VS Project</w:t>
      </w:r>
    </w:p>
    <w:p w14:paraId="4DCE425A" w14:textId="1AF997E7" w:rsidR="00CD71B9" w:rsidRDefault="00CD71B9" w:rsidP="005C6607">
      <w:pPr>
        <w:pStyle w:val="LabExerciseLeadIn"/>
      </w:pPr>
      <w:r>
        <w:t xml:space="preserve">Student files for this course are maintained in a GitHub fil repository at </w:t>
      </w:r>
      <w:hyperlink r:id="rId12" w:history="1">
        <w:r w:rsidRPr="00851576">
          <w:rPr>
            <w:rStyle w:val="Hyperlink"/>
            <w:rFonts w:ascii="Segoe UI" w:hAnsi="Segoe UI" w:cs="Segoe UI"/>
            <w:szCs w:val="20"/>
          </w:rPr>
          <w:t>https://github.com/CriticalPathTraining/DevInADay</w:t>
        </w:r>
      </w:hyperlink>
      <w:r>
        <w:rPr>
          <w:rFonts w:ascii="Segoe UI" w:hAnsi="Segoe UI" w:cs="Segoe UI"/>
          <w:color w:val="000000"/>
          <w:szCs w:val="20"/>
        </w:rPr>
        <w:t>.</w:t>
      </w:r>
      <w:r w:rsidR="00601147">
        <w:rPr>
          <w:rFonts w:ascii="Segoe UI" w:hAnsi="Segoe UI" w:cs="Segoe UI"/>
          <w:color w:val="000000"/>
          <w:szCs w:val="20"/>
        </w:rPr>
        <w:t xml:space="preserve"> You will download the student</w:t>
      </w:r>
      <w:r w:rsidR="005C6607">
        <w:rPr>
          <w:rFonts w:ascii="Segoe UI" w:hAnsi="Segoe UI" w:cs="Segoe UI"/>
          <w:color w:val="000000"/>
          <w:szCs w:val="20"/>
        </w:rPr>
        <w:t xml:space="preserve"> files from there</w:t>
      </w:r>
      <w:r w:rsidR="00601147">
        <w:rPr>
          <w:rFonts w:ascii="Segoe UI" w:hAnsi="Segoe UI" w:cs="Segoe UI"/>
          <w:color w:val="000000"/>
          <w:szCs w:val="20"/>
        </w:rPr>
        <w:t xml:space="preserve"> so you have a local copy on your PC workstation.</w:t>
      </w:r>
    </w:p>
    <w:p w14:paraId="145B70E5" w14:textId="6021C45E" w:rsidR="00A0154E" w:rsidRDefault="00A0154E" w:rsidP="005C6607">
      <w:pPr>
        <w:pStyle w:val="LabStepNumbered"/>
      </w:pPr>
      <w:r>
        <w:t xml:space="preserve">Make sure you meet lab </w:t>
      </w:r>
      <w:proofErr w:type="spellStart"/>
      <w:r>
        <w:t>prerequisirtes</w:t>
      </w:r>
      <w:proofErr w:type="spellEnd"/>
      <w:r>
        <w:t>.</w:t>
      </w:r>
    </w:p>
    <w:p w14:paraId="702E0940" w14:textId="0BD0A689" w:rsidR="00A0154E" w:rsidRDefault="00A0154E" w:rsidP="00A0154E">
      <w:pPr>
        <w:pStyle w:val="LabStepNumberedLevel2"/>
      </w:pPr>
      <w:r>
        <w:t>Installed a web browser other than Internet Explorer (there is a bug with IE)</w:t>
      </w:r>
    </w:p>
    <w:p w14:paraId="3125C800" w14:textId="4FB7A8BB" w:rsidR="00A0154E" w:rsidRDefault="00A0154E" w:rsidP="00A0154E">
      <w:pPr>
        <w:pStyle w:val="LabStepNumberedLevel2"/>
      </w:pPr>
      <w:r>
        <w:t>Signed in to Power BI</w:t>
      </w:r>
    </w:p>
    <w:p w14:paraId="11766345" w14:textId="0B262E59" w:rsidR="00A0154E" w:rsidRDefault="00A0154E" w:rsidP="00A0154E">
      <w:pPr>
        <w:pStyle w:val="LabStepNumberedLevel2"/>
      </w:pPr>
      <w:r>
        <w:t>Upgraded to Power BI Pro trial</w:t>
      </w:r>
    </w:p>
    <w:p w14:paraId="05CB1B8C" w14:textId="07AE33EF" w:rsidR="00A0154E" w:rsidRDefault="00A0154E" w:rsidP="00A0154E">
      <w:pPr>
        <w:pStyle w:val="LabStepNumberedLevel2"/>
      </w:pPr>
      <w:r>
        <w:t>Created an app workspace</w:t>
      </w:r>
    </w:p>
    <w:p w14:paraId="0A77390C" w14:textId="532FE1C1" w:rsidR="00A0154E" w:rsidRDefault="00A0154E" w:rsidP="00A0154E">
      <w:pPr>
        <w:pStyle w:val="LabStepNumberedLevel2"/>
      </w:pPr>
      <w:r>
        <w:t>Added content (at least one dataset, report and dashboard) to the app workspace</w:t>
      </w:r>
    </w:p>
    <w:p w14:paraId="6EF47BD5" w14:textId="4C29361F" w:rsidR="00A0154E" w:rsidRDefault="00A0154E" w:rsidP="00A0154E">
      <w:pPr>
        <w:pStyle w:val="LabExerciseCallout"/>
      </w:pPr>
      <w:r>
        <w:t>In the next step, you will determine the GUID-based ID for your app workspace. You will need this ID This is r</w:t>
      </w:r>
      <w:r w:rsidRPr="00A0154E">
        <w:t>equired to enumerate content and generate an embed token for the workspace</w:t>
      </w:r>
    </w:p>
    <w:p w14:paraId="3096E230" w14:textId="77777777" w:rsidR="00A0154E" w:rsidRDefault="00A0154E" w:rsidP="00A0154E">
      <w:pPr>
        <w:pStyle w:val="LabStepNumbered"/>
      </w:pPr>
      <w:r>
        <w:t xml:space="preserve">Open </w:t>
      </w:r>
      <w:r w:rsidRPr="00A0154E">
        <w:t xml:space="preserve">the </w:t>
      </w:r>
      <w:r>
        <w:t xml:space="preserve">file named </w:t>
      </w:r>
      <w:r w:rsidRPr="00A0154E">
        <w:rPr>
          <w:b/>
        </w:rPr>
        <w:t>MySolution.txt</w:t>
      </w:r>
      <w:r w:rsidRPr="00A0154E">
        <w:t xml:space="preserve"> file</w:t>
      </w:r>
      <w:r>
        <w:t xml:space="preserve"> and check out snippets inside.</w:t>
      </w:r>
    </w:p>
    <w:p w14:paraId="76BD2C25" w14:textId="225AB7BC" w:rsidR="00DD4D59" w:rsidRDefault="00A0154E" w:rsidP="005C6607">
      <w:pPr>
        <w:pStyle w:val="LabStepNumbered"/>
      </w:pPr>
      <w:r>
        <w:t>Retrieving the app workspace ID (Group ID)</w:t>
      </w:r>
    </w:p>
    <w:p w14:paraId="0D4771EE" w14:textId="6122D3DB" w:rsidR="00A0154E" w:rsidRDefault="00A0154E" w:rsidP="00A0154E">
      <w:pPr>
        <w:pStyle w:val="LabStepNumberedLevel2"/>
      </w:pPr>
      <w:r w:rsidRPr="00A0154E">
        <w:t>In the Power BI portal, switch to the app workspace created earlier (and which already contain content)</w:t>
      </w:r>
    </w:p>
    <w:p w14:paraId="10266AFA" w14:textId="13734578" w:rsidR="00A0154E" w:rsidRDefault="00A0154E" w:rsidP="00A0154E">
      <w:pPr>
        <w:pStyle w:val="LabStepNumberedLevel2"/>
      </w:pPr>
      <w:r>
        <w:t xml:space="preserve">In the web browser URL, copy the Group ID value (GUID) found after </w:t>
      </w:r>
      <w:hyperlink r:id="rId13" w:history="1">
        <w:r>
          <w:rPr>
            <w:rStyle w:val="Hyperlink"/>
          </w:rPr>
          <w:t>https://app.powerbi.com/groups/</w:t>
        </w:r>
      </w:hyperlink>
      <w:r>
        <w:t xml:space="preserve"> and paste it into the </w:t>
      </w:r>
      <w:r>
        <w:rPr>
          <w:b/>
        </w:rPr>
        <w:t>MySolution.txt</w:t>
      </w:r>
      <w:r>
        <w:t xml:space="preserve"> file</w:t>
      </w:r>
      <w:r>
        <w:t>.</w:t>
      </w:r>
    </w:p>
    <w:p w14:paraId="483CD7F9" w14:textId="74D3A833" w:rsidR="00A0154E" w:rsidRDefault="00A0154E" w:rsidP="00A0154E">
      <w:pPr>
        <w:pStyle w:val="LabStepNumbered"/>
      </w:pPr>
      <w:r>
        <w:t>Register the application with Azure AD.</w:t>
      </w:r>
    </w:p>
    <w:p w14:paraId="794530EB" w14:textId="1567E983" w:rsidR="00A0154E" w:rsidRDefault="00A0154E" w:rsidP="00A0154E">
      <w:pPr>
        <w:pStyle w:val="LabStepNumberedLevel2"/>
      </w:pPr>
      <w:r w:rsidRPr="00A0154E">
        <w:t xml:space="preserve">Required to provide the app an identity and to enable the delegation of suitable </w:t>
      </w:r>
      <w:r>
        <w:t>permissions.</w:t>
      </w:r>
    </w:p>
    <w:p w14:paraId="4E760F92" w14:textId="77777777" w:rsidR="00A0154E" w:rsidRDefault="00A0154E" w:rsidP="00A0154E">
      <w:pPr>
        <w:pStyle w:val="LabStepNumberedLevel2"/>
      </w:pPr>
      <w:bookmarkStart w:id="0" w:name="_GoBack"/>
      <w:bookmarkEnd w:id="0"/>
    </w:p>
    <w:p w14:paraId="5BFA4B6E" w14:textId="77777777" w:rsidR="00A0154E" w:rsidRDefault="00A0154E" w:rsidP="00A0154E">
      <w:pPr>
        <w:pStyle w:val="LabStepNumbered"/>
        <w:numPr>
          <w:ilvl w:val="0"/>
          <w:numId w:val="0"/>
        </w:numPr>
        <w:ind w:left="360" w:hanging="360"/>
      </w:pPr>
    </w:p>
    <w:p w14:paraId="32E50E70" w14:textId="62B8B088" w:rsidR="00726A43" w:rsidRDefault="00726A43" w:rsidP="00A0154E">
      <w:pPr>
        <w:pStyle w:val="LabStepNumbered"/>
      </w:pPr>
      <w:r>
        <w:t>Visual Studio 2017 (or Visual Studio 2015 if that is what you have installed).</w:t>
      </w:r>
    </w:p>
    <w:p w14:paraId="0D8A5A6B" w14:textId="1098042E" w:rsidR="00EB3293" w:rsidRDefault="00EB52F4" w:rsidP="00A0154E">
      <w:pPr>
        <w:pStyle w:val="LabStepNumbered"/>
      </w:pPr>
      <w:r>
        <w:t xml:space="preserve">Create a new Visual Studio project named </w:t>
      </w:r>
      <w:proofErr w:type="spellStart"/>
      <w:r w:rsidR="00EB3293" w:rsidRPr="007D5C56">
        <w:rPr>
          <w:b/>
        </w:rPr>
        <w:t>HelloPowerBiEmbedding</w:t>
      </w:r>
      <w:proofErr w:type="spellEnd"/>
      <w:r>
        <w:t>.</w:t>
      </w:r>
    </w:p>
    <w:p w14:paraId="11DF10C4" w14:textId="3C4092FB" w:rsidR="00EB52F4" w:rsidRDefault="00726A43" w:rsidP="00EB52F4">
      <w:pPr>
        <w:pStyle w:val="LabStepNumberedLevel2"/>
      </w:pPr>
      <w:r>
        <w:t xml:space="preserve">Select the </w:t>
      </w:r>
      <w:r w:rsidRPr="00726A43">
        <w:rPr>
          <w:b/>
        </w:rPr>
        <w:t>File &gt; New Project</w:t>
      </w:r>
      <w:r>
        <w:t xml:space="preserve"> command.</w:t>
      </w:r>
    </w:p>
    <w:p w14:paraId="14538D17" w14:textId="6DF4EA24" w:rsidR="00726A43" w:rsidRDefault="00726A43" w:rsidP="00EB52F4">
      <w:pPr>
        <w:pStyle w:val="LabStepNumberedLevel2"/>
      </w:pPr>
      <w:r>
        <w:t xml:space="preserve">On the left side of the </w:t>
      </w:r>
      <w:r w:rsidRPr="00726A43">
        <w:rPr>
          <w:b/>
        </w:rPr>
        <w:t>New Project</w:t>
      </w:r>
      <w:r>
        <w:t xml:space="preserve"> dialog, select </w:t>
      </w:r>
      <w:r w:rsidRPr="00726A43">
        <w:rPr>
          <w:b/>
        </w:rPr>
        <w:t>Templates &gt; Visual C# &gt; Web</w:t>
      </w:r>
      <w:r>
        <w:t>.</w:t>
      </w:r>
    </w:p>
    <w:p w14:paraId="67C757C5" w14:textId="3F44B0FC" w:rsidR="00726A43" w:rsidRDefault="00726A43" w:rsidP="00EB52F4">
      <w:pPr>
        <w:pStyle w:val="LabStepNumberedLevel2"/>
      </w:pPr>
      <w:r>
        <w:t xml:space="preserve">Select the project template named </w:t>
      </w:r>
      <w:r w:rsidRPr="00726A43">
        <w:rPr>
          <w:b/>
        </w:rPr>
        <w:t>ASP.NET Web Application</w:t>
      </w:r>
      <w:r>
        <w:t>.</w:t>
      </w:r>
    </w:p>
    <w:p w14:paraId="494687FE" w14:textId="502C90E1" w:rsidR="00726A43" w:rsidRDefault="00726A43" w:rsidP="00EB52F4">
      <w:pPr>
        <w:pStyle w:val="LabStepNumberedLevel2"/>
      </w:pPr>
      <w:r>
        <w:t xml:space="preserve">Enter a project name of </w:t>
      </w:r>
      <w:proofErr w:type="spellStart"/>
      <w:r w:rsidRPr="007D5C56">
        <w:rPr>
          <w:b/>
        </w:rPr>
        <w:t>HelloPowerBiEmbedding</w:t>
      </w:r>
      <w:proofErr w:type="spellEnd"/>
      <w:r>
        <w:t>.</w:t>
      </w:r>
    </w:p>
    <w:p w14:paraId="58BED9EF" w14:textId="02314829" w:rsidR="00726A43" w:rsidRDefault="00726A43" w:rsidP="00EB52F4">
      <w:pPr>
        <w:pStyle w:val="LabStepNumberedLevel2"/>
      </w:pPr>
      <w:r>
        <w:t>Change the Location to C:\Student\Modules\01_Intro\Lab.</w:t>
      </w:r>
    </w:p>
    <w:p w14:paraId="37A9FB20" w14:textId="474236C2" w:rsidR="00726A43" w:rsidRDefault="00726A43" w:rsidP="00EB52F4">
      <w:pPr>
        <w:pStyle w:val="LabStepNumberedLevel2"/>
      </w:pPr>
      <w:r>
        <w:t xml:space="preserve">Click </w:t>
      </w:r>
      <w:r w:rsidRPr="00726A43">
        <w:rPr>
          <w:b/>
        </w:rPr>
        <w:t>OK</w:t>
      </w:r>
      <w:r>
        <w:t xml:space="preserve"> to begin the process of creating the new project.</w:t>
      </w:r>
    </w:p>
    <w:p w14:paraId="689459C2" w14:textId="61EE4223" w:rsidR="00EB3293" w:rsidRDefault="00EB3293" w:rsidP="00EB52F4">
      <w:pPr>
        <w:pStyle w:val="LabStepScreenshotLevel2"/>
      </w:pPr>
      <w:r>
        <w:drawing>
          <wp:inline distT="0" distB="0" distL="0" distR="0" wp14:anchorId="05B02332" wp14:editId="35323ECA">
            <wp:extent cx="3707704" cy="1746741"/>
            <wp:effectExtent l="0" t="0" r="7620" b="635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3214" cy="174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167E" w14:textId="132D8E4E" w:rsidR="00E369BF" w:rsidRPr="00F10D8A" w:rsidRDefault="00E369BF" w:rsidP="00E369BF">
      <w:pPr>
        <w:pStyle w:val="LabExerciseCallout"/>
      </w:pPr>
    </w:p>
    <w:sectPr w:rsidR="00E369BF" w:rsidRPr="00F10D8A" w:rsidSect="0074345C">
      <w:headerReference w:type="default" r:id="rId15"/>
      <w:footerReference w:type="default" r:id="rId16"/>
      <w:headerReference w:type="first" r:id="rId17"/>
      <w:footerReference w:type="first" r:id="rId18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BE595" w14:textId="77777777" w:rsidR="00B10E92" w:rsidRDefault="00B10E92" w:rsidP="002754DA">
      <w:pPr>
        <w:spacing w:before="0" w:after="0"/>
      </w:pPr>
      <w:r>
        <w:separator/>
      </w:r>
    </w:p>
  </w:endnote>
  <w:endnote w:type="continuationSeparator" w:id="0">
    <w:p w14:paraId="4AD5132B" w14:textId="77777777" w:rsidR="00B10E92" w:rsidRDefault="00B10E92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FF3B5" w14:textId="059A39AD" w:rsidR="00D13E78" w:rsidRDefault="00C27FED" w:rsidP="00D13E78">
    <w:pPr>
      <w:pStyle w:val="Footer"/>
      <w:pBdr>
        <w:top w:val="single" w:sz="4" w:space="0" w:color="auto"/>
      </w:pBdr>
      <w:spacing w:before="0"/>
    </w:pPr>
    <w:r>
      <w:t>© Critical Path Training. 2017</w:t>
    </w:r>
    <w:r w:rsidR="00D13E78">
      <w:t>. All Rights Reserved</w:t>
    </w:r>
    <w:r w:rsidR="00D13E78">
      <w:tab/>
    </w:r>
    <w:r w:rsidR="00D13E78">
      <w:tab/>
    </w:r>
    <w:r w:rsidR="00D13E78">
      <w:fldChar w:fldCharType="begin"/>
    </w:r>
    <w:r w:rsidR="00D13E78">
      <w:instrText xml:space="preserve"> PAGE  \* MERGEFORMAT </w:instrText>
    </w:r>
    <w:r w:rsidR="00D13E78">
      <w:fldChar w:fldCharType="separate"/>
    </w:r>
    <w:r w:rsidR="00135DFD">
      <w:rPr>
        <w:noProof/>
      </w:rPr>
      <w:t>2</w:t>
    </w:r>
    <w:r w:rsidR="00D13E78">
      <w:fldChar w:fldCharType="end"/>
    </w:r>
  </w:p>
  <w:p w14:paraId="6AA1DA7A" w14:textId="61E46A4D" w:rsidR="00D13E78" w:rsidRDefault="00D13E78" w:rsidP="00D13E78">
    <w:pPr>
      <w:pStyle w:val="Footer"/>
      <w:pBdr>
        <w:top w:val="single" w:sz="4" w:space="0" w:color="auto"/>
      </w:pBdr>
      <w:spacing w:before="0"/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233DD" w14:textId="69AF2B9A" w:rsidR="0074345C" w:rsidRDefault="0074345C" w:rsidP="0074345C">
    <w:pPr>
      <w:pStyle w:val="Footer"/>
      <w:pBdr>
        <w:top w:val="single" w:sz="4" w:space="0" w:color="auto"/>
      </w:pBdr>
      <w:spacing w:before="0"/>
    </w:pPr>
    <w:r>
      <w:t>© Critical Path Training. 201</w:t>
    </w:r>
    <w:r w:rsidR="00C27FED">
      <w:t>7</w:t>
    </w:r>
    <w:r>
      <w:t>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135DFD">
      <w:rPr>
        <w:noProof/>
      </w:rPr>
      <w:t>1</w:t>
    </w:r>
    <w:r>
      <w:fldChar w:fldCharType="end"/>
    </w:r>
  </w:p>
  <w:p w14:paraId="28910CAC" w14:textId="02C12EA1" w:rsidR="0074345C" w:rsidRDefault="0074345C" w:rsidP="0074345C">
    <w:pPr>
      <w:pStyle w:val="Footer"/>
      <w:pBdr>
        <w:top w:val="single" w:sz="4" w:space="0" w:color="auto"/>
      </w:pBdr>
      <w:spacing w:before="0"/>
    </w:pPr>
    <w:r>
      <w:t>www.CriticalPathTraining.com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A2248" w14:textId="77777777" w:rsidR="00B10E92" w:rsidRDefault="00B10E92" w:rsidP="002754DA">
      <w:pPr>
        <w:spacing w:before="0" w:after="0"/>
      </w:pPr>
      <w:r>
        <w:separator/>
      </w:r>
    </w:p>
  </w:footnote>
  <w:footnote w:type="continuationSeparator" w:id="0">
    <w:p w14:paraId="2AE00E39" w14:textId="77777777" w:rsidR="00B10E92" w:rsidRDefault="00B10E92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42DD3" w14:textId="533D9673" w:rsidR="001E75B6" w:rsidRDefault="001E75B6" w:rsidP="001E75B6">
    <w:pPr>
      <w:pStyle w:val="Header"/>
      <w:pBdr>
        <w:bottom w:val="single" w:sz="4" w:space="0" w:color="auto"/>
      </w:pBdr>
      <w:tabs>
        <w:tab w:val="clear" w:pos="6480"/>
        <w:tab w:val="clear" w:pos="10800"/>
        <w:tab w:val="left" w:pos="6195"/>
      </w:tabs>
      <w:spacing w:before="240"/>
    </w:pPr>
    <w:r>
      <w:t xml:space="preserve">Power BI </w:t>
    </w:r>
    <w:r w:rsidR="006B7C83">
      <w:t>Dev in a Day Workshop</w:t>
    </w:r>
    <w:r>
      <w:tab/>
    </w:r>
  </w:p>
  <w:p w14:paraId="077EFF5A" w14:textId="63F022C8" w:rsidR="001E75B6" w:rsidRDefault="001E75B6" w:rsidP="001E75B6">
    <w:pPr>
      <w:pStyle w:val="Header"/>
      <w:pBdr>
        <w:bottom w:val="single" w:sz="4" w:space="0" w:color="auto"/>
      </w:pBdr>
      <w:spacing w:before="240"/>
    </w:pPr>
    <w:r>
      <w:t>Module 01 Lab: Getting Up and Running with the Power BI Service</w:t>
    </w:r>
    <w:r>
      <w:tab/>
    </w:r>
    <w:r>
      <w:tab/>
    </w:r>
    <w:r w:rsidR="00F76CDD">
      <w:rPr>
        <w:rFonts w:cs="Arial"/>
      </w:rPr>
      <w:t>Version:</w:t>
    </w:r>
    <w:r w:rsidR="0031080D" w:rsidRPr="0031080D">
      <w:rPr>
        <w:rFonts w:cs="Arial"/>
      </w:rPr>
      <w:t xml:space="preserve"> </w:t>
    </w:r>
    <w:r w:rsidR="00B8778B">
      <w:rPr>
        <w:rFonts w:cs="Arial"/>
      </w:rPr>
      <w:fldChar w:fldCharType="begin"/>
    </w:r>
    <w:r w:rsidR="00B8778B">
      <w:rPr>
        <w:rFonts w:cs="Arial"/>
      </w:rPr>
      <w:instrText xml:space="preserve"> DATE  \@ "MMM d, yyyy"  \* MERGEFORMAT </w:instrText>
    </w:r>
    <w:r w:rsidR="00B8778B">
      <w:rPr>
        <w:rFonts w:cs="Arial"/>
      </w:rPr>
      <w:fldChar w:fldCharType="separate"/>
    </w:r>
    <w:r w:rsidR="00DD4D59">
      <w:rPr>
        <w:rFonts w:cs="Arial"/>
        <w:noProof/>
      </w:rPr>
      <w:t>Jun 10, 2017</w:t>
    </w:r>
    <w:r w:rsidR="00B8778B">
      <w:rPr>
        <w:rFonts w:cs="Arial"/>
      </w:rPr>
      <w:fldChar w:fldCharType="end"/>
    </w:r>
    <w:r w:rsidR="00F76CD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97022" w14:textId="77777777" w:rsidR="00F76CDD" w:rsidRPr="00AF4E41" w:rsidRDefault="00F76CDD" w:rsidP="00026580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9420AC1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</w:abstractNum>
  <w:abstractNum w:abstractNumId="3" w15:restartNumberingAfterBreak="0">
    <w:nsid w:val="2946127D"/>
    <w:multiLevelType w:val="multilevel"/>
    <w:tmpl w:val="A70A9C82"/>
    <w:numStyleLink w:val="LabStepsTemplate"/>
  </w:abstractNum>
  <w:abstractNum w:abstractNumId="4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5"/>
  </w:num>
  <w:num w:numId="5">
    <w:abstractNumId w:val="6"/>
  </w:num>
  <w:num w:numId="6">
    <w:abstractNumId w:val="13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"/>
  </w:num>
  <w:num w:numId="19">
    <w:abstractNumId w:val="10"/>
  </w:num>
  <w:num w:numId="20">
    <w:abstractNumId w:val="3"/>
  </w:num>
  <w:num w:numId="21">
    <w:abstractNumId w:val="0"/>
  </w:num>
  <w:num w:numId="22">
    <w:abstractNumId w:val="12"/>
  </w:num>
  <w:num w:numId="23">
    <w:abstractNumId w:val="11"/>
  </w:num>
  <w:num w:numId="24">
    <w:abstractNumId w:val="14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attachedTemplate r:id="rId1"/>
  <w:linkStyles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B5"/>
    <w:rsid w:val="000011F8"/>
    <w:rsid w:val="00002196"/>
    <w:rsid w:val="0000533E"/>
    <w:rsid w:val="0001171D"/>
    <w:rsid w:val="00012AC2"/>
    <w:rsid w:val="000167CC"/>
    <w:rsid w:val="00017CA6"/>
    <w:rsid w:val="0002000E"/>
    <w:rsid w:val="00022EF0"/>
    <w:rsid w:val="000237DD"/>
    <w:rsid w:val="00023D29"/>
    <w:rsid w:val="00024303"/>
    <w:rsid w:val="000243F6"/>
    <w:rsid w:val="00025141"/>
    <w:rsid w:val="00026580"/>
    <w:rsid w:val="000267DC"/>
    <w:rsid w:val="000267E9"/>
    <w:rsid w:val="00027DBA"/>
    <w:rsid w:val="00030FBC"/>
    <w:rsid w:val="00033367"/>
    <w:rsid w:val="00033B41"/>
    <w:rsid w:val="0003652B"/>
    <w:rsid w:val="00036CF3"/>
    <w:rsid w:val="00042CDF"/>
    <w:rsid w:val="00047F14"/>
    <w:rsid w:val="00051385"/>
    <w:rsid w:val="000543B3"/>
    <w:rsid w:val="00056F50"/>
    <w:rsid w:val="00063B7E"/>
    <w:rsid w:val="00065A75"/>
    <w:rsid w:val="000671A9"/>
    <w:rsid w:val="000701CC"/>
    <w:rsid w:val="0007033C"/>
    <w:rsid w:val="00070C04"/>
    <w:rsid w:val="000710F2"/>
    <w:rsid w:val="000736EA"/>
    <w:rsid w:val="00074B17"/>
    <w:rsid w:val="00075969"/>
    <w:rsid w:val="00075BE6"/>
    <w:rsid w:val="00082C8E"/>
    <w:rsid w:val="00086439"/>
    <w:rsid w:val="0009020D"/>
    <w:rsid w:val="00090A5A"/>
    <w:rsid w:val="00091527"/>
    <w:rsid w:val="000922A9"/>
    <w:rsid w:val="00095853"/>
    <w:rsid w:val="00096FF8"/>
    <w:rsid w:val="000A019A"/>
    <w:rsid w:val="000A0FB8"/>
    <w:rsid w:val="000A19FA"/>
    <w:rsid w:val="000A1DEC"/>
    <w:rsid w:val="000A4D31"/>
    <w:rsid w:val="000B09A5"/>
    <w:rsid w:val="000B2EE5"/>
    <w:rsid w:val="000B4798"/>
    <w:rsid w:val="000B79D2"/>
    <w:rsid w:val="000C10E3"/>
    <w:rsid w:val="000C54C2"/>
    <w:rsid w:val="000C6141"/>
    <w:rsid w:val="000C672D"/>
    <w:rsid w:val="000C7473"/>
    <w:rsid w:val="000D1AC2"/>
    <w:rsid w:val="000D1CE4"/>
    <w:rsid w:val="000D297C"/>
    <w:rsid w:val="000D5929"/>
    <w:rsid w:val="000D7ECF"/>
    <w:rsid w:val="000E24D4"/>
    <w:rsid w:val="000E2B79"/>
    <w:rsid w:val="000E4786"/>
    <w:rsid w:val="000F01BA"/>
    <w:rsid w:val="000F11E6"/>
    <w:rsid w:val="000F23A7"/>
    <w:rsid w:val="000F2E8E"/>
    <w:rsid w:val="000F3B80"/>
    <w:rsid w:val="000F4DD2"/>
    <w:rsid w:val="000F5924"/>
    <w:rsid w:val="000F71BF"/>
    <w:rsid w:val="00100905"/>
    <w:rsid w:val="00105BFE"/>
    <w:rsid w:val="001064E5"/>
    <w:rsid w:val="0011020C"/>
    <w:rsid w:val="00110716"/>
    <w:rsid w:val="0011091C"/>
    <w:rsid w:val="00110EC0"/>
    <w:rsid w:val="00111A8B"/>
    <w:rsid w:val="001128F7"/>
    <w:rsid w:val="00113CA8"/>
    <w:rsid w:val="0011426B"/>
    <w:rsid w:val="001147A2"/>
    <w:rsid w:val="00121C08"/>
    <w:rsid w:val="00122349"/>
    <w:rsid w:val="00123729"/>
    <w:rsid w:val="00123A37"/>
    <w:rsid w:val="00123B3A"/>
    <w:rsid w:val="0012715F"/>
    <w:rsid w:val="0013360B"/>
    <w:rsid w:val="00135DFD"/>
    <w:rsid w:val="0013633D"/>
    <w:rsid w:val="00136858"/>
    <w:rsid w:val="00136E60"/>
    <w:rsid w:val="00137AE5"/>
    <w:rsid w:val="00140317"/>
    <w:rsid w:val="00140CF8"/>
    <w:rsid w:val="00141688"/>
    <w:rsid w:val="00142CDC"/>
    <w:rsid w:val="001467DD"/>
    <w:rsid w:val="001502E9"/>
    <w:rsid w:val="00150932"/>
    <w:rsid w:val="00151E41"/>
    <w:rsid w:val="00152A67"/>
    <w:rsid w:val="001554D3"/>
    <w:rsid w:val="00156798"/>
    <w:rsid w:val="0015714F"/>
    <w:rsid w:val="00160EEF"/>
    <w:rsid w:val="00162568"/>
    <w:rsid w:val="00162656"/>
    <w:rsid w:val="001628C4"/>
    <w:rsid w:val="0016348C"/>
    <w:rsid w:val="001638AF"/>
    <w:rsid w:val="0016436B"/>
    <w:rsid w:val="001649FD"/>
    <w:rsid w:val="001657A8"/>
    <w:rsid w:val="0016603A"/>
    <w:rsid w:val="00166521"/>
    <w:rsid w:val="00166BA8"/>
    <w:rsid w:val="00167D7D"/>
    <w:rsid w:val="00172205"/>
    <w:rsid w:val="00172887"/>
    <w:rsid w:val="001760F5"/>
    <w:rsid w:val="001767E7"/>
    <w:rsid w:val="001777C7"/>
    <w:rsid w:val="00181D44"/>
    <w:rsid w:val="00182F32"/>
    <w:rsid w:val="00184880"/>
    <w:rsid w:val="00185DF8"/>
    <w:rsid w:val="0019042E"/>
    <w:rsid w:val="00190BA4"/>
    <w:rsid w:val="00190D83"/>
    <w:rsid w:val="00190D86"/>
    <w:rsid w:val="001922F4"/>
    <w:rsid w:val="0019249E"/>
    <w:rsid w:val="001969F7"/>
    <w:rsid w:val="001A3C36"/>
    <w:rsid w:val="001A6A55"/>
    <w:rsid w:val="001B176D"/>
    <w:rsid w:val="001B1E38"/>
    <w:rsid w:val="001B31B0"/>
    <w:rsid w:val="001B4693"/>
    <w:rsid w:val="001B4B69"/>
    <w:rsid w:val="001B60FC"/>
    <w:rsid w:val="001C2975"/>
    <w:rsid w:val="001C3C48"/>
    <w:rsid w:val="001C7B5E"/>
    <w:rsid w:val="001D3A64"/>
    <w:rsid w:val="001D668A"/>
    <w:rsid w:val="001D727A"/>
    <w:rsid w:val="001E1924"/>
    <w:rsid w:val="001E2DF2"/>
    <w:rsid w:val="001E45EA"/>
    <w:rsid w:val="001E522D"/>
    <w:rsid w:val="001E5FC6"/>
    <w:rsid w:val="001E6C86"/>
    <w:rsid w:val="001E73CB"/>
    <w:rsid w:val="001E75B6"/>
    <w:rsid w:val="001F144A"/>
    <w:rsid w:val="001F1E26"/>
    <w:rsid w:val="001F3EA7"/>
    <w:rsid w:val="001F47CE"/>
    <w:rsid w:val="001F4E63"/>
    <w:rsid w:val="001F6DF1"/>
    <w:rsid w:val="001F77DA"/>
    <w:rsid w:val="00201D2C"/>
    <w:rsid w:val="00203D7C"/>
    <w:rsid w:val="00207F56"/>
    <w:rsid w:val="0021057D"/>
    <w:rsid w:val="0021154E"/>
    <w:rsid w:val="0021604C"/>
    <w:rsid w:val="00216298"/>
    <w:rsid w:val="00221821"/>
    <w:rsid w:val="00221DC0"/>
    <w:rsid w:val="00223B44"/>
    <w:rsid w:val="002243BC"/>
    <w:rsid w:val="00225D1A"/>
    <w:rsid w:val="0022634A"/>
    <w:rsid w:val="00226C32"/>
    <w:rsid w:val="002304F7"/>
    <w:rsid w:val="00231D57"/>
    <w:rsid w:val="002335F9"/>
    <w:rsid w:val="00234111"/>
    <w:rsid w:val="002356B8"/>
    <w:rsid w:val="002365B5"/>
    <w:rsid w:val="00237391"/>
    <w:rsid w:val="002376C5"/>
    <w:rsid w:val="00241181"/>
    <w:rsid w:val="002417BC"/>
    <w:rsid w:val="00243A3C"/>
    <w:rsid w:val="00244E1E"/>
    <w:rsid w:val="00246C21"/>
    <w:rsid w:val="0024711C"/>
    <w:rsid w:val="00250284"/>
    <w:rsid w:val="002508CA"/>
    <w:rsid w:val="00252EA2"/>
    <w:rsid w:val="00262D76"/>
    <w:rsid w:val="002631F0"/>
    <w:rsid w:val="002639C1"/>
    <w:rsid w:val="00264035"/>
    <w:rsid w:val="002646DD"/>
    <w:rsid w:val="00265968"/>
    <w:rsid w:val="00273BA6"/>
    <w:rsid w:val="00273C9A"/>
    <w:rsid w:val="00273F7D"/>
    <w:rsid w:val="002741A3"/>
    <w:rsid w:val="002754DA"/>
    <w:rsid w:val="00277C6C"/>
    <w:rsid w:val="0028163F"/>
    <w:rsid w:val="002820B9"/>
    <w:rsid w:val="00283D43"/>
    <w:rsid w:val="00285BF7"/>
    <w:rsid w:val="0028667F"/>
    <w:rsid w:val="00286E1A"/>
    <w:rsid w:val="002930AF"/>
    <w:rsid w:val="00295176"/>
    <w:rsid w:val="0029768B"/>
    <w:rsid w:val="00297E5D"/>
    <w:rsid w:val="002A4734"/>
    <w:rsid w:val="002A7719"/>
    <w:rsid w:val="002B0649"/>
    <w:rsid w:val="002B29CA"/>
    <w:rsid w:val="002B3783"/>
    <w:rsid w:val="002B50BA"/>
    <w:rsid w:val="002B618B"/>
    <w:rsid w:val="002B648B"/>
    <w:rsid w:val="002C1D9A"/>
    <w:rsid w:val="002C45A4"/>
    <w:rsid w:val="002C5CBE"/>
    <w:rsid w:val="002C6DDC"/>
    <w:rsid w:val="002D1C03"/>
    <w:rsid w:val="002D646D"/>
    <w:rsid w:val="002E035E"/>
    <w:rsid w:val="002E14B9"/>
    <w:rsid w:val="002E1C5A"/>
    <w:rsid w:val="002E259F"/>
    <w:rsid w:val="002E3602"/>
    <w:rsid w:val="002E66B3"/>
    <w:rsid w:val="002F03AF"/>
    <w:rsid w:val="002F14BC"/>
    <w:rsid w:val="002F2748"/>
    <w:rsid w:val="002F43AC"/>
    <w:rsid w:val="002F541E"/>
    <w:rsid w:val="002F57CD"/>
    <w:rsid w:val="002F6254"/>
    <w:rsid w:val="002F7A5E"/>
    <w:rsid w:val="002F7E4F"/>
    <w:rsid w:val="00301C65"/>
    <w:rsid w:val="00302778"/>
    <w:rsid w:val="003029C5"/>
    <w:rsid w:val="0030388D"/>
    <w:rsid w:val="003053A8"/>
    <w:rsid w:val="00305FD9"/>
    <w:rsid w:val="003068B0"/>
    <w:rsid w:val="00307288"/>
    <w:rsid w:val="00307AF6"/>
    <w:rsid w:val="0031080D"/>
    <w:rsid w:val="00311545"/>
    <w:rsid w:val="00313DBA"/>
    <w:rsid w:val="00316198"/>
    <w:rsid w:val="00316796"/>
    <w:rsid w:val="0031741B"/>
    <w:rsid w:val="00320D04"/>
    <w:rsid w:val="003241F2"/>
    <w:rsid w:val="003267C0"/>
    <w:rsid w:val="00327D24"/>
    <w:rsid w:val="00330210"/>
    <w:rsid w:val="003303D3"/>
    <w:rsid w:val="003324D7"/>
    <w:rsid w:val="00333042"/>
    <w:rsid w:val="00335A89"/>
    <w:rsid w:val="00347559"/>
    <w:rsid w:val="00354456"/>
    <w:rsid w:val="0035520E"/>
    <w:rsid w:val="0035550E"/>
    <w:rsid w:val="003560BC"/>
    <w:rsid w:val="00361340"/>
    <w:rsid w:val="00362F34"/>
    <w:rsid w:val="003639DC"/>
    <w:rsid w:val="00364257"/>
    <w:rsid w:val="00364378"/>
    <w:rsid w:val="00366A36"/>
    <w:rsid w:val="00367C9B"/>
    <w:rsid w:val="0037185C"/>
    <w:rsid w:val="00371932"/>
    <w:rsid w:val="00371DC5"/>
    <w:rsid w:val="00373A63"/>
    <w:rsid w:val="003748FA"/>
    <w:rsid w:val="003775F8"/>
    <w:rsid w:val="00382381"/>
    <w:rsid w:val="00383039"/>
    <w:rsid w:val="00383104"/>
    <w:rsid w:val="00385E7E"/>
    <w:rsid w:val="0039106B"/>
    <w:rsid w:val="003911BB"/>
    <w:rsid w:val="00392A22"/>
    <w:rsid w:val="0039343A"/>
    <w:rsid w:val="00395E0F"/>
    <w:rsid w:val="00397DF0"/>
    <w:rsid w:val="003A02C1"/>
    <w:rsid w:val="003A1593"/>
    <w:rsid w:val="003A1B06"/>
    <w:rsid w:val="003A5B08"/>
    <w:rsid w:val="003A67E2"/>
    <w:rsid w:val="003A6D85"/>
    <w:rsid w:val="003B08DD"/>
    <w:rsid w:val="003B1609"/>
    <w:rsid w:val="003B3EDD"/>
    <w:rsid w:val="003B509E"/>
    <w:rsid w:val="003B6B6E"/>
    <w:rsid w:val="003B6E62"/>
    <w:rsid w:val="003C07FF"/>
    <w:rsid w:val="003C40E6"/>
    <w:rsid w:val="003C418A"/>
    <w:rsid w:val="003C5D20"/>
    <w:rsid w:val="003C6F9B"/>
    <w:rsid w:val="003D1045"/>
    <w:rsid w:val="003D12ED"/>
    <w:rsid w:val="003D1AE4"/>
    <w:rsid w:val="003D4A36"/>
    <w:rsid w:val="003D513A"/>
    <w:rsid w:val="003E3149"/>
    <w:rsid w:val="003E53A5"/>
    <w:rsid w:val="003E71C8"/>
    <w:rsid w:val="003F0693"/>
    <w:rsid w:val="003F1168"/>
    <w:rsid w:val="003F12F6"/>
    <w:rsid w:val="003F2B7A"/>
    <w:rsid w:val="003F2EDC"/>
    <w:rsid w:val="00400DC5"/>
    <w:rsid w:val="00401876"/>
    <w:rsid w:val="0040576B"/>
    <w:rsid w:val="00410FD2"/>
    <w:rsid w:val="00414108"/>
    <w:rsid w:val="00414CE4"/>
    <w:rsid w:val="004165DA"/>
    <w:rsid w:val="00420D38"/>
    <w:rsid w:val="00426C6E"/>
    <w:rsid w:val="00427A68"/>
    <w:rsid w:val="00432B12"/>
    <w:rsid w:val="004336CC"/>
    <w:rsid w:val="0043657B"/>
    <w:rsid w:val="004402EC"/>
    <w:rsid w:val="00441CD1"/>
    <w:rsid w:val="0044368B"/>
    <w:rsid w:val="00445241"/>
    <w:rsid w:val="00445F5C"/>
    <w:rsid w:val="00446B8D"/>
    <w:rsid w:val="00446EA2"/>
    <w:rsid w:val="00450386"/>
    <w:rsid w:val="00452002"/>
    <w:rsid w:val="00454961"/>
    <w:rsid w:val="004551C9"/>
    <w:rsid w:val="0045791D"/>
    <w:rsid w:val="004601F5"/>
    <w:rsid w:val="00460DA7"/>
    <w:rsid w:val="0046148C"/>
    <w:rsid w:val="004614E7"/>
    <w:rsid w:val="004643EE"/>
    <w:rsid w:val="004644F4"/>
    <w:rsid w:val="00464F96"/>
    <w:rsid w:val="004663E4"/>
    <w:rsid w:val="0046669D"/>
    <w:rsid w:val="0046679B"/>
    <w:rsid w:val="0047178F"/>
    <w:rsid w:val="004737C0"/>
    <w:rsid w:val="00474799"/>
    <w:rsid w:val="00481358"/>
    <w:rsid w:val="00482B10"/>
    <w:rsid w:val="004838B2"/>
    <w:rsid w:val="00484260"/>
    <w:rsid w:val="00487042"/>
    <w:rsid w:val="00487D07"/>
    <w:rsid w:val="004901DA"/>
    <w:rsid w:val="00490DA0"/>
    <w:rsid w:val="0049441A"/>
    <w:rsid w:val="004946E2"/>
    <w:rsid w:val="00496072"/>
    <w:rsid w:val="00496964"/>
    <w:rsid w:val="00496CD5"/>
    <w:rsid w:val="004A0344"/>
    <w:rsid w:val="004A10C1"/>
    <w:rsid w:val="004A3AF2"/>
    <w:rsid w:val="004A5655"/>
    <w:rsid w:val="004A66FA"/>
    <w:rsid w:val="004A7C45"/>
    <w:rsid w:val="004B2700"/>
    <w:rsid w:val="004B75D9"/>
    <w:rsid w:val="004B7881"/>
    <w:rsid w:val="004C1F56"/>
    <w:rsid w:val="004C4D3C"/>
    <w:rsid w:val="004C7D6E"/>
    <w:rsid w:val="004D0C89"/>
    <w:rsid w:val="004D10A6"/>
    <w:rsid w:val="004D2050"/>
    <w:rsid w:val="004D3172"/>
    <w:rsid w:val="004D3A39"/>
    <w:rsid w:val="004D4A22"/>
    <w:rsid w:val="004D50D8"/>
    <w:rsid w:val="004D51D7"/>
    <w:rsid w:val="004D5B0F"/>
    <w:rsid w:val="004D645B"/>
    <w:rsid w:val="004D6DAF"/>
    <w:rsid w:val="004D71F4"/>
    <w:rsid w:val="004D75A3"/>
    <w:rsid w:val="004E1CBF"/>
    <w:rsid w:val="004E29B4"/>
    <w:rsid w:val="004E3B42"/>
    <w:rsid w:val="004E45B9"/>
    <w:rsid w:val="004E576E"/>
    <w:rsid w:val="004F1E4C"/>
    <w:rsid w:val="004F3938"/>
    <w:rsid w:val="004F40B8"/>
    <w:rsid w:val="004F54BD"/>
    <w:rsid w:val="004F63F2"/>
    <w:rsid w:val="004F6A66"/>
    <w:rsid w:val="00504620"/>
    <w:rsid w:val="0050658A"/>
    <w:rsid w:val="005072DC"/>
    <w:rsid w:val="0050746C"/>
    <w:rsid w:val="00507E46"/>
    <w:rsid w:val="005106D7"/>
    <w:rsid w:val="00511EE0"/>
    <w:rsid w:val="00513EAD"/>
    <w:rsid w:val="0051400B"/>
    <w:rsid w:val="00515C63"/>
    <w:rsid w:val="0051627D"/>
    <w:rsid w:val="00517169"/>
    <w:rsid w:val="00520290"/>
    <w:rsid w:val="00523AAE"/>
    <w:rsid w:val="00526CAF"/>
    <w:rsid w:val="00531A0D"/>
    <w:rsid w:val="00531FFD"/>
    <w:rsid w:val="00533D36"/>
    <w:rsid w:val="0053493F"/>
    <w:rsid w:val="00536A2B"/>
    <w:rsid w:val="00536E84"/>
    <w:rsid w:val="00536EA7"/>
    <w:rsid w:val="005375BA"/>
    <w:rsid w:val="00537866"/>
    <w:rsid w:val="00537DCD"/>
    <w:rsid w:val="00540A9A"/>
    <w:rsid w:val="00541416"/>
    <w:rsid w:val="005428BD"/>
    <w:rsid w:val="00542CAB"/>
    <w:rsid w:val="00551DC5"/>
    <w:rsid w:val="00551DFA"/>
    <w:rsid w:val="005556AA"/>
    <w:rsid w:val="00560287"/>
    <w:rsid w:val="00560F81"/>
    <w:rsid w:val="00561E8E"/>
    <w:rsid w:val="00563785"/>
    <w:rsid w:val="00563EAE"/>
    <w:rsid w:val="005647E9"/>
    <w:rsid w:val="00564CCD"/>
    <w:rsid w:val="00566273"/>
    <w:rsid w:val="00566454"/>
    <w:rsid w:val="00566809"/>
    <w:rsid w:val="00567C0E"/>
    <w:rsid w:val="005706F7"/>
    <w:rsid w:val="005710D5"/>
    <w:rsid w:val="0057247C"/>
    <w:rsid w:val="00572B32"/>
    <w:rsid w:val="00573C2E"/>
    <w:rsid w:val="00574574"/>
    <w:rsid w:val="00576198"/>
    <w:rsid w:val="005770FE"/>
    <w:rsid w:val="00580480"/>
    <w:rsid w:val="00580B5A"/>
    <w:rsid w:val="00580FC2"/>
    <w:rsid w:val="0058123A"/>
    <w:rsid w:val="0058773B"/>
    <w:rsid w:val="005923BB"/>
    <w:rsid w:val="00592DAA"/>
    <w:rsid w:val="005932FE"/>
    <w:rsid w:val="005959B0"/>
    <w:rsid w:val="005A0E17"/>
    <w:rsid w:val="005A3333"/>
    <w:rsid w:val="005A3A17"/>
    <w:rsid w:val="005A3E02"/>
    <w:rsid w:val="005A4563"/>
    <w:rsid w:val="005A5885"/>
    <w:rsid w:val="005A6B98"/>
    <w:rsid w:val="005A6D5F"/>
    <w:rsid w:val="005B0D57"/>
    <w:rsid w:val="005B2865"/>
    <w:rsid w:val="005B4589"/>
    <w:rsid w:val="005B4EC2"/>
    <w:rsid w:val="005B5C44"/>
    <w:rsid w:val="005B6F90"/>
    <w:rsid w:val="005C03B9"/>
    <w:rsid w:val="005C05C0"/>
    <w:rsid w:val="005C0868"/>
    <w:rsid w:val="005C1BF8"/>
    <w:rsid w:val="005C3A90"/>
    <w:rsid w:val="005C46E4"/>
    <w:rsid w:val="005C6607"/>
    <w:rsid w:val="005C736E"/>
    <w:rsid w:val="005C7FB4"/>
    <w:rsid w:val="005D0297"/>
    <w:rsid w:val="005D03A2"/>
    <w:rsid w:val="005D1BF7"/>
    <w:rsid w:val="005D380A"/>
    <w:rsid w:val="005D3854"/>
    <w:rsid w:val="005D780F"/>
    <w:rsid w:val="005D7930"/>
    <w:rsid w:val="005E027F"/>
    <w:rsid w:val="005E054A"/>
    <w:rsid w:val="005E0D54"/>
    <w:rsid w:val="005E3B38"/>
    <w:rsid w:val="005E4D7E"/>
    <w:rsid w:val="005E5B36"/>
    <w:rsid w:val="005E7206"/>
    <w:rsid w:val="005E79AF"/>
    <w:rsid w:val="005E7CD7"/>
    <w:rsid w:val="005F03A0"/>
    <w:rsid w:val="005F1763"/>
    <w:rsid w:val="005F1E2C"/>
    <w:rsid w:val="005F2CE3"/>
    <w:rsid w:val="005F342F"/>
    <w:rsid w:val="005F39DC"/>
    <w:rsid w:val="005F3F4B"/>
    <w:rsid w:val="005F5241"/>
    <w:rsid w:val="005F5D55"/>
    <w:rsid w:val="005F6226"/>
    <w:rsid w:val="005F7805"/>
    <w:rsid w:val="00601147"/>
    <w:rsid w:val="00601E9E"/>
    <w:rsid w:val="00603508"/>
    <w:rsid w:val="00612226"/>
    <w:rsid w:val="006133C4"/>
    <w:rsid w:val="0061494C"/>
    <w:rsid w:val="00616CB2"/>
    <w:rsid w:val="00620888"/>
    <w:rsid w:val="00621EBF"/>
    <w:rsid w:val="00624BD0"/>
    <w:rsid w:val="00625F0D"/>
    <w:rsid w:val="00626932"/>
    <w:rsid w:val="006271BE"/>
    <w:rsid w:val="00627AE4"/>
    <w:rsid w:val="00630874"/>
    <w:rsid w:val="006316FA"/>
    <w:rsid w:val="00632485"/>
    <w:rsid w:val="00632A68"/>
    <w:rsid w:val="006334EC"/>
    <w:rsid w:val="0063362B"/>
    <w:rsid w:val="00640D4E"/>
    <w:rsid w:val="00640DBB"/>
    <w:rsid w:val="00640F1C"/>
    <w:rsid w:val="00643F55"/>
    <w:rsid w:val="006453AE"/>
    <w:rsid w:val="00645BB8"/>
    <w:rsid w:val="00647146"/>
    <w:rsid w:val="00650ACD"/>
    <w:rsid w:val="00651B09"/>
    <w:rsid w:val="006535DA"/>
    <w:rsid w:val="00653648"/>
    <w:rsid w:val="00654409"/>
    <w:rsid w:val="00654F8F"/>
    <w:rsid w:val="0065756C"/>
    <w:rsid w:val="0066042A"/>
    <w:rsid w:val="006649DB"/>
    <w:rsid w:val="00667328"/>
    <w:rsid w:val="00667B58"/>
    <w:rsid w:val="00667F37"/>
    <w:rsid w:val="00670364"/>
    <w:rsid w:val="00673DAD"/>
    <w:rsid w:val="00675CD7"/>
    <w:rsid w:val="0067766A"/>
    <w:rsid w:val="00677776"/>
    <w:rsid w:val="00682FC7"/>
    <w:rsid w:val="006830EF"/>
    <w:rsid w:val="00683D3B"/>
    <w:rsid w:val="00686CA6"/>
    <w:rsid w:val="00686E3A"/>
    <w:rsid w:val="0069092F"/>
    <w:rsid w:val="006910E1"/>
    <w:rsid w:val="00692AFB"/>
    <w:rsid w:val="00693A55"/>
    <w:rsid w:val="006955C0"/>
    <w:rsid w:val="0069598A"/>
    <w:rsid w:val="006A020F"/>
    <w:rsid w:val="006A0D94"/>
    <w:rsid w:val="006A105B"/>
    <w:rsid w:val="006A2A50"/>
    <w:rsid w:val="006A445C"/>
    <w:rsid w:val="006A7010"/>
    <w:rsid w:val="006A7AB3"/>
    <w:rsid w:val="006B07C3"/>
    <w:rsid w:val="006B0E9C"/>
    <w:rsid w:val="006B25FA"/>
    <w:rsid w:val="006B419D"/>
    <w:rsid w:val="006B5E37"/>
    <w:rsid w:val="006B6F43"/>
    <w:rsid w:val="006B7C83"/>
    <w:rsid w:val="006C0157"/>
    <w:rsid w:val="006C3029"/>
    <w:rsid w:val="006C3796"/>
    <w:rsid w:val="006C4B76"/>
    <w:rsid w:val="006C4EED"/>
    <w:rsid w:val="006C5C78"/>
    <w:rsid w:val="006D0FB1"/>
    <w:rsid w:val="006D1BB7"/>
    <w:rsid w:val="006D2EAD"/>
    <w:rsid w:val="006E3BD3"/>
    <w:rsid w:val="006E5188"/>
    <w:rsid w:val="006F0C75"/>
    <w:rsid w:val="006F0F27"/>
    <w:rsid w:val="006F13F6"/>
    <w:rsid w:val="006F64F9"/>
    <w:rsid w:val="006F71A5"/>
    <w:rsid w:val="0070089C"/>
    <w:rsid w:val="00702A8A"/>
    <w:rsid w:val="00703CF8"/>
    <w:rsid w:val="007101AC"/>
    <w:rsid w:val="00711C05"/>
    <w:rsid w:val="00711F83"/>
    <w:rsid w:val="00711FCB"/>
    <w:rsid w:val="00712101"/>
    <w:rsid w:val="00713E79"/>
    <w:rsid w:val="0072246C"/>
    <w:rsid w:val="007248A6"/>
    <w:rsid w:val="00725AFB"/>
    <w:rsid w:val="00726591"/>
    <w:rsid w:val="00726A43"/>
    <w:rsid w:val="0072738D"/>
    <w:rsid w:val="00727CB0"/>
    <w:rsid w:val="007310ED"/>
    <w:rsid w:val="00737FD5"/>
    <w:rsid w:val="00740261"/>
    <w:rsid w:val="00740358"/>
    <w:rsid w:val="00740CA3"/>
    <w:rsid w:val="00742392"/>
    <w:rsid w:val="0074345C"/>
    <w:rsid w:val="007442CF"/>
    <w:rsid w:val="00745777"/>
    <w:rsid w:val="00746A32"/>
    <w:rsid w:val="00747129"/>
    <w:rsid w:val="00747378"/>
    <w:rsid w:val="00747DD2"/>
    <w:rsid w:val="007508E5"/>
    <w:rsid w:val="007510C2"/>
    <w:rsid w:val="007544C7"/>
    <w:rsid w:val="00754D76"/>
    <w:rsid w:val="0075533A"/>
    <w:rsid w:val="00756C10"/>
    <w:rsid w:val="007600AD"/>
    <w:rsid w:val="0076162E"/>
    <w:rsid w:val="00761B67"/>
    <w:rsid w:val="00764A62"/>
    <w:rsid w:val="0076526D"/>
    <w:rsid w:val="00770735"/>
    <w:rsid w:val="00771065"/>
    <w:rsid w:val="00771A33"/>
    <w:rsid w:val="007733B4"/>
    <w:rsid w:val="0077432D"/>
    <w:rsid w:val="00774F70"/>
    <w:rsid w:val="00775A11"/>
    <w:rsid w:val="00781998"/>
    <w:rsid w:val="0078414E"/>
    <w:rsid w:val="0078763B"/>
    <w:rsid w:val="00795429"/>
    <w:rsid w:val="00796CDC"/>
    <w:rsid w:val="007A020E"/>
    <w:rsid w:val="007A2E8C"/>
    <w:rsid w:val="007A3111"/>
    <w:rsid w:val="007A3D0E"/>
    <w:rsid w:val="007A5C97"/>
    <w:rsid w:val="007A6D7B"/>
    <w:rsid w:val="007A6FDB"/>
    <w:rsid w:val="007A7B3A"/>
    <w:rsid w:val="007B13DE"/>
    <w:rsid w:val="007B262C"/>
    <w:rsid w:val="007B3E28"/>
    <w:rsid w:val="007B63AE"/>
    <w:rsid w:val="007B648F"/>
    <w:rsid w:val="007B666D"/>
    <w:rsid w:val="007C1733"/>
    <w:rsid w:val="007C212A"/>
    <w:rsid w:val="007C3212"/>
    <w:rsid w:val="007C5EF6"/>
    <w:rsid w:val="007C731A"/>
    <w:rsid w:val="007D3352"/>
    <w:rsid w:val="007D5C56"/>
    <w:rsid w:val="007D69A3"/>
    <w:rsid w:val="007D72B4"/>
    <w:rsid w:val="007D7540"/>
    <w:rsid w:val="007E13E3"/>
    <w:rsid w:val="007E216A"/>
    <w:rsid w:val="007E240B"/>
    <w:rsid w:val="007E2F58"/>
    <w:rsid w:val="007E51C2"/>
    <w:rsid w:val="007E54CD"/>
    <w:rsid w:val="007E5A7C"/>
    <w:rsid w:val="007F2715"/>
    <w:rsid w:val="007F2CD4"/>
    <w:rsid w:val="007F35A8"/>
    <w:rsid w:val="007F37E8"/>
    <w:rsid w:val="007F58E2"/>
    <w:rsid w:val="007F6A5C"/>
    <w:rsid w:val="0080252D"/>
    <w:rsid w:val="008107B3"/>
    <w:rsid w:val="00810E09"/>
    <w:rsid w:val="008114C7"/>
    <w:rsid w:val="00811A7F"/>
    <w:rsid w:val="008123BE"/>
    <w:rsid w:val="00812AF5"/>
    <w:rsid w:val="008136E5"/>
    <w:rsid w:val="00814294"/>
    <w:rsid w:val="00815395"/>
    <w:rsid w:val="008169DC"/>
    <w:rsid w:val="0082006B"/>
    <w:rsid w:val="00823471"/>
    <w:rsid w:val="008237DD"/>
    <w:rsid w:val="00823823"/>
    <w:rsid w:val="00826FF7"/>
    <w:rsid w:val="0082729D"/>
    <w:rsid w:val="0083029D"/>
    <w:rsid w:val="00830A82"/>
    <w:rsid w:val="008343FA"/>
    <w:rsid w:val="008347E0"/>
    <w:rsid w:val="00834C0C"/>
    <w:rsid w:val="00836BB5"/>
    <w:rsid w:val="00837DE7"/>
    <w:rsid w:val="008403D8"/>
    <w:rsid w:val="00841B2E"/>
    <w:rsid w:val="00841F3B"/>
    <w:rsid w:val="00844B28"/>
    <w:rsid w:val="00845FAD"/>
    <w:rsid w:val="00851338"/>
    <w:rsid w:val="00851AA3"/>
    <w:rsid w:val="00851AD5"/>
    <w:rsid w:val="008530CC"/>
    <w:rsid w:val="008539CC"/>
    <w:rsid w:val="00856645"/>
    <w:rsid w:val="00856E35"/>
    <w:rsid w:val="0085731A"/>
    <w:rsid w:val="008613C6"/>
    <w:rsid w:val="00862E71"/>
    <w:rsid w:val="008648D6"/>
    <w:rsid w:val="008649F4"/>
    <w:rsid w:val="00865023"/>
    <w:rsid w:val="0086565F"/>
    <w:rsid w:val="00865AE4"/>
    <w:rsid w:val="00866492"/>
    <w:rsid w:val="008666FE"/>
    <w:rsid w:val="0086681C"/>
    <w:rsid w:val="00866FF1"/>
    <w:rsid w:val="0087329D"/>
    <w:rsid w:val="0087391C"/>
    <w:rsid w:val="008743F8"/>
    <w:rsid w:val="008750A4"/>
    <w:rsid w:val="008758BA"/>
    <w:rsid w:val="00875EEC"/>
    <w:rsid w:val="00880606"/>
    <w:rsid w:val="008806AA"/>
    <w:rsid w:val="0088118A"/>
    <w:rsid w:val="00883D38"/>
    <w:rsid w:val="00886ACB"/>
    <w:rsid w:val="0088795D"/>
    <w:rsid w:val="00893BBD"/>
    <w:rsid w:val="00893C82"/>
    <w:rsid w:val="008943B0"/>
    <w:rsid w:val="00896C60"/>
    <w:rsid w:val="008A1B16"/>
    <w:rsid w:val="008A1B97"/>
    <w:rsid w:val="008A2BA0"/>
    <w:rsid w:val="008A339A"/>
    <w:rsid w:val="008A7318"/>
    <w:rsid w:val="008B0297"/>
    <w:rsid w:val="008B0F16"/>
    <w:rsid w:val="008B24C7"/>
    <w:rsid w:val="008B697B"/>
    <w:rsid w:val="008C15EA"/>
    <w:rsid w:val="008C17EA"/>
    <w:rsid w:val="008C1C05"/>
    <w:rsid w:val="008C22EA"/>
    <w:rsid w:val="008C564C"/>
    <w:rsid w:val="008C5E14"/>
    <w:rsid w:val="008C70C6"/>
    <w:rsid w:val="008D03B2"/>
    <w:rsid w:val="008D054E"/>
    <w:rsid w:val="008D0899"/>
    <w:rsid w:val="008D1832"/>
    <w:rsid w:val="008D261C"/>
    <w:rsid w:val="008D269B"/>
    <w:rsid w:val="008D30B0"/>
    <w:rsid w:val="008D58F3"/>
    <w:rsid w:val="008D6EDA"/>
    <w:rsid w:val="008D7F27"/>
    <w:rsid w:val="008E0810"/>
    <w:rsid w:val="008E0FBA"/>
    <w:rsid w:val="008E1CE8"/>
    <w:rsid w:val="008E38AA"/>
    <w:rsid w:val="008E3F36"/>
    <w:rsid w:val="008F0E1B"/>
    <w:rsid w:val="008F2979"/>
    <w:rsid w:val="008F4B42"/>
    <w:rsid w:val="008F61BE"/>
    <w:rsid w:val="00901F5A"/>
    <w:rsid w:val="00902C2B"/>
    <w:rsid w:val="00902DD2"/>
    <w:rsid w:val="00902F51"/>
    <w:rsid w:val="00903B98"/>
    <w:rsid w:val="00906B3F"/>
    <w:rsid w:val="0090725E"/>
    <w:rsid w:val="00913716"/>
    <w:rsid w:val="009138D3"/>
    <w:rsid w:val="009143E7"/>
    <w:rsid w:val="00915A59"/>
    <w:rsid w:val="0091656E"/>
    <w:rsid w:val="00920DEA"/>
    <w:rsid w:val="00922C5C"/>
    <w:rsid w:val="00922F1F"/>
    <w:rsid w:val="00923054"/>
    <w:rsid w:val="00925E86"/>
    <w:rsid w:val="009274C0"/>
    <w:rsid w:val="00930CC1"/>
    <w:rsid w:val="00931080"/>
    <w:rsid w:val="00931E3C"/>
    <w:rsid w:val="00933033"/>
    <w:rsid w:val="009330BE"/>
    <w:rsid w:val="0093338B"/>
    <w:rsid w:val="00936DA9"/>
    <w:rsid w:val="009422EE"/>
    <w:rsid w:val="00944282"/>
    <w:rsid w:val="00945A7F"/>
    <w:rsid w:val="0095110D"/>
    <w:rsid w:val="00951BD2"/>
    <w:rsid w:val="00951C8A"/>
    <w:rsid w:val="009537AB"/>
    <w:rsid w:val="00953B22"/>
    <w:rsid w:val="0095527E"/>
    <w:rsid w:val="00956AB3"/>
    <w:rsid w:val="00960427"/>
    <w:rsid w:val="00961446"/>
    <w:rsid w:val="0096384D"/>
    <w:rsid w:val="00963AE0"/>
    <w:rsid w:val="00964D6A"/>
    <w:rsid w:val="00964DF1"/>
    <w:rsid w:val="009658EE"/>
    <w:rsid w:val="00965C23"/>
    <w:rsid w:val="00971E55"/>
    <w:rsid w:val="00972959"/>
    <w:rsid w:val="009753EF"/>
    <w:rsid w:val="00975B8D"/>
    <w:rsid w:val="00975EB5"/>
    <w:rsid w:val="00983A16"/>
    <w:rsid w:val="0098575B"/>
    <w:rsid w:val="00987167"/>
    <w:rsid w:val="00990EBF"/>
    <w:rsid w:val="0099246A"/>
    <w:rsid w:val="0099509E"/>
    <w:rsid w:val="00995C52"/>
    <w:rsid w:val="00996B73"/>
    <w:rsid w:val="009A0E8B"/>
    <w:rsid w:val="009A10F1"/>
    <w:rsid w:val="009A2201"/>
    <w:rsid w:val="009A5818"/>
    <w:rsid w:val="009A6586"/>
    <w:rsid w:val="009A751C"/>
    <w:rsid w:val="009B275F"/>
    <w:rsid w:val="009B7A93"/>
    <w:rsid w:val="009C016D"/>
    <w:rsid w:val="009C0441"/>
    <w:rsid w:val="009C0444"/>
    <w:rsid w:val="009C6E7B"/>
    <w:rsid w:val="009D168C"/>
    <w:rsid w:val="009D170F"/>
    <w:rsid w:val="009D1C9A"/>
    <w:rsid w:val="009D22E7"/>
    <w:rsid w:val="009D2F82"/>
    <w:rsid w:val="009D3275"/>
    <w:rsid w:val="009D3C1D"/>
    <w:rsid w:val="009D553D"/>
    <w:rsid w:val="009D74CE"/>
    <w:rsid w:val="009E1511"/>
    <w:rsid w:val="009E1990"/>
    <w:rsid w:val="009E2AD2"/>
    <w:rsid w:val="009F7F64"/>
    <w:rsid w:val="00A00F6E"/>
    <w:rsid w:val="00A0154E"/>
    <w:rsid w:val="00A01BD3"/>
    <w:rsid w:val="00A03112"/>
    <w:rsid w:val="00A03312"/>
    <w:rsid w:val="00A05346"/>
    <w:rsid w:val="00A05D85"/>
    <w:rsid w:val="00A069E3"/>
    <w:rsid w:val="00A070BA"/>
    <w:rsid w:val="00A10074"/>
    <w:rsid w:val="00A10BF8"/>
    <w:rsid w:val="00A126E5"/>
    <w:rsid w:val="00A128A7"/>
    <w:rsid w:val="00A136DF"/>
    <w:rsid w:val="00A15C8C"/>
    <w:rsid w:val="00A21B02"/>
    <w:rsid w:val="00A23BB5"/>
    <w:rsid w:val="00A2430F"/>
    <w:rsid w:val="00A25FC5"/>
    <w:rsid w:val="00A27676"/>
    <w:rsid w:val="00A3093C"/>
    <w:rsid w:val="00A30C18"/>
    <w:rsid w:val="00A30D40"/>
    <w:rsid w:val="00A3308C"/>
    <w:rsid w:val="00A333B8"/>
    <w:rsid w:val="00A345DC"/>
    <w:rsid w:val="00A34BD0"/>
    <w:rsid w:val="00A34C98"/>
    <w:rsid w:val="00A3518E"/>
    <w:rsid w:val="00A35D16"/>
    <w:rsid w:val="00A3679B"/>
    <w:rsid w:val="00A36AE5"/>
    <w:rsid w:val="00A36E74"/>
    <w:rsid w:val="00A37FA5"/>
    <w:rsid w:val="00A423F6"/>
    <w:rsid w:val="00A432C2"/>
    <w:rsid w:val="00A4394E"/>
    <w:rsid w:val="00A43CBB"/>
    <w:rsid w:val="00A46E44"/>
    <w:rsid w:val="00A51DE9"/>
    <w:rsid w:val="00A53017"/>
    <w:rsid w:val="00A548F9"/>
    <w:rsid w:val="00A5490F"/>
    <w:rsid w:val="00A54B68"/>
    <w:rsid w:val="00A55B1C"/>
    <w:rsid w:val="00A55EA3"/>
    <w:rsid w:val="00A63C12"/>
    <w:rsid w:val="00A63D34"/>
    <w:rsid w:val="00A63D90"/>
    <w:rsid w:val="00A6472F"/>
    <w:rsid w:val="00A66755"/>
    <w:rsid w:val="00A67D32"/>
    <w:rsid w:val="00A70FC5"/>
    <w:rsid w:val="00A72018"/>
    <w:rsid w:val="00A73931"/>
    <w:rsid w:val="00A740AA"/>
    <w:rsid w:val="00A75F4A"/>
    <w:rsid w:val="00A811F8"/>
    <w:rsid w:val="00A81890"/>
    <w:rsid w:val="00A83D84"/>
    <w:rsid w:val="00A84330"/>
    <w:rsid w:val="00A86234"/>
    <w:rsid w:val="00A9158D"/>
    <w:rsid w:val="00A91B33"/>
    <w:rsid w:val="00A95B0D"/>
    <w:rsid w:val="00A968C7"/>
    <w:rsid w:val="00AA081D"/>
    <w:rsid w:val="00AA0B75"/>
    <w:rsid w:val="00AA1C5E"/>
    <w:rsid w:val="00AA3662"/>
    <w:rsid w:val="00AA3806"/>
    <w:rsid w:val="00AA405F"/>
    <w:rsid w:val="00AA69AC"/>
    <w:rsid w:val="00AB036E"/>
    <w:rsid w:val="00AB0EF6"/>
    <w:rsid w:val="00AB2A78"/>
    <w:rsid w:val="00AB309B"/>
    <w:rsid w:val="00AB4BD9"/>
    <w:rsid w:val="00AB630F"/>
    <w:rsid w:val="00AB6BC0"/>
    <w:rsid w:val="00AB7813"/>
    <w:rsid w:val="00AC455B"/>
    <w:rsid w:val="00AC535D"/>
    <w:rsid w:val="00AC5770"/>
    <w:rsid w:val="00AD3847"/>
    <w:rsid w:val="00AE16EB"/>
    <w:rsid w:val="00AE622C"/>
    <w:rsid w:val="00AE724B"/>
    <w:rsid w:val="00AF424C"/>
    <w:rsid w:val="00AF4DD3"/>
    <w:rsid w:val="00AF4E41"/>
    <w:rsid w:val="00AF4F9B"/>
    <w:rsid w:val="00AF7C15"/>
    <w:rsid w:val="00B000E2"/>
    <w:rsid w:val="00B00C50"/>
    <w:rsid w:val="00B01B1B"/>
    <w:rsid w:val="00B027B0"/>
    <w:rsid w:val="00B03C99"/>
    <w:rsid w:val="00B04598"/>
    <w:rsid w:val="00B04679"/>
    <w:rsid w:val="00B052C9"/>
    <w:rsid w:val="00B10E92"/>
    <w:rsid w:val="00B11579"/>
    <w:rsid w:val="00B117D2"/>
    <w:rsid w:val="00B12FAB"/>
    <w:rsid w:val="00B14E16"/>
    <w:rsid w:val="00B1565A"/>
    <w:rsid w:val="00B17D6D"/>
    <w:rsid w:val="00B2427B"/>
    <w:rsid w:val="00B25B5C"/>
    <w:rsid w:val="00B2616D"/>
    <w:rsid w:val="00B267B7"/>
    <w:rsid w:val="00B300DE"/>
    <w:rsid w:val="00B311C4"/>
    <w:rsid w:val="00B31FEA"/>
    <w:rsid w:val="00B3451C"/>
    <w:rsid w:val="00B34DA3"/>
    <w:rsid w:val="00B4056D"/>
    <w:rsid w:val="00B410F6"/>
    <w:rsid w:val="00B434B1"/>
    <w:rsid w:val="00B448EB"/>
    <w:rsid w:val="00B45378"/>
    <w:rsid w:val="00B46EAD"/>
    <w:rsid w:val="00B47219"/>
    <w:rsid w:val="00B503EC"/>
    <w:rsid w:val="00B53DCB"/>
    <w:rsid w:val="00B5566F"/>
    <w:rsid w:val="00B56241"/>
    <w:rsid w:val="00B56669"/>
    <w:rsid w:val="00B56C9C"/>
    <w:rsid w:val="00B57970"/>
    <w:rsid w:val="00B57BDF"/>
    <w:rsid w:val="00B60011"/>
    <w:rsid w:val="00B61DCD"/>
    <w:rsid w:val="00B61F06"/>
    <w:rsid w:val="00B64784"/>
    <w:rsid w:val="00B649BC"/>
    <w:rsid w:val="00B651D9"/>
    <w:rsid w:val="00B66843"/>
    <w:rsid w:val="00B713EA"/>
    <w:rsid w:val="00B73B38"/>
    <w:rsid w:val="00B74E1A"/>
    <w:rsid w:val="00B75794"/>
    <w:rsid w:val="00B7645C"/>
    <w:rsid w:val="00B80925"/>
    <w:rsid w:val="00B815CE"/>
    <w:rsid w:val="00B8295B"/>
    <w:rsid w:val="00B838CD"/>
    <w:rsid w:val="00B83CE0"/>
    <w:rsid w:val="00B84304"/>
    <w:rsid w:val="00B8778B"/>
    <w:rsid w:val="00B93F8A"/>
    <w:rsid w:val="00B96F22"/>
    <w:rsid w:val="00B971F7"/>
    <w:rsid w:val="00BA06CB"/>
    <w:rsid w:val="00BA1292"/>
    <w:rsid w:val="00BA332D"/>
    <w:rsid w:val="00BA3FA1"/>
    <w:rsid w:val="00BA4187"/>
    <w:rsid w:val="00BA598A"/>
    <w:rsid w:val="00BA60BA"/>
    <w:rsid w:val="00BA760B"/>
    <w:rsid w:val="00BB0391"/>
    <w:rsid w:val="00BB0CC6"/>
    <w:rsid w:val="00BB1AF7"/>
    <w:rsid w:val="00BB3A53"/>
    <w:rsid w:val="00BB42DB"/>
    <w:rsid w:val="00BC0091"/>
    <w:rsid w:val="00BC1206"/>
    <w:rsid w:val="00BC120F"/>
    <w:rsid w:val="00BC22EE"/>
    <w:rsid w:val="00BC2C68"/>
    <w:rsid w:val="00BC3FCA"/>
    <w:rsid w:val="00BC4DD7"/>
    <w:rsid w:val="00BC67D1"/>
    <w:rsid w:val="00BD1EA3"/>
    <w:rsid w:val="00BD385F"/>
    <w:rsid w:val="00BD760F"/>
    <w:rsid w:val="00BE0218"/>
    <w:rsid w:val="00BE20E7"/>
    <w:rsid w:val="00BE32E6"/>
    <w:rsid w:val="00BE3BE2"/>
    <w:rsid w:val="00BE4210"/>
    <w:rsid w:val="00BE594A"/>
    <w:rsid w:val="00BE5ED2"/>
    <w:rsid w:val="00BE5EE7"/>
    <w:rsid w:val="00BF086D"/>
    <w:rsid w:val="00BF3349"/>
    <w:rsid w:val="00BF3F31"/>
    <w:rsid w:val="00BF4AAD"/>
    <w:rsid w:val="00C02B55"/>
    <w:rsid w:val="00C1089B"/>
    <w:rsid w:val="00C11589"/>
    <w:rsid w:val="00C15457"/>
    <w:rsid w:val="00C15A8F"/>
    <w:rsid w:val="00C16722"/>
    <w:rsid w:val="00C16C85"/>
    <w:rsid w:val="00C171CF"/>
    <w:rsid w:val="00C211B4"/>
    <w:rsid w:val="00C23B86"/>
    <w:rsid w:val="00C23F6A"/>
    <w:rsid w:val="00C24EE9"/>
    <w:rsid w:val="00C255AE"/>
    <w:rsid w:val="00C27153"/>
    <w:rsid w:val="00C27AB3"/>
    <w:rsid w:val="00C27FED"/>
    <w:rsid w:val="00C30E56"/>
    <w:rsid w:val="00C31027"/>
    <w:rsid w:val="00C3211E"/>
    <w:rsid w:val="00C32FDC"/>
    <w:rsid w:val="00C33D09"/>
    <w:rsid w:val="00C343E2"/>
    <w:rsid w:val="00C34D0A"/>
    <w:rsid w:val="00C37A3E"/>
    <w:rsid w:val="00C4327C"/>
    <w:rsid w:val="00C44632"/>
    <w:rsid w:val="00C472D0"/>
    <w:rsid w:val="00C47A6B"/>
    <w:rsid w:val="00C50028"/>
    <w:rsid w:val="00C53882"/>
    <w:rsid w:val="00C628FA"/>
    <w:rsid w:val="00C62D6E"/>
    <w:rsid w:val="00C63C41"/>
    <w:rsid w:val="00C642C3"/>
    <w:rsid w:val="00C64F04"/>
    <w:rsid w:val="00C66309"/>
    <w:rsid w:val="00C67699"/>
    <w:rsid w:val="00C70683"/>
    <w:rsid w:val="00C716E2"/>
    <w:rsid w:val="00C734DA"/>
    <w:rsid w:val="00C7544E"/>
    <w:rsid w:val="00C77916"/>
    <w:rsid w:val="00C80AA9"/>
    <w:rsid w:val="00C80B2F"/>
    <w:rsid w:val="00C81034"/>
    <w:rsid w:val="00C81CBC"/>
    <w:rsid w:val="00C81CCE"/>
    <w:rsid w:val="00C847ED"/>
    <w:rsid w:val="00C9096A"/>
    <w:rsid w:val="00C9213C"/>
    <w:rsid w:val="00C92678"/>
    <w:rsid w:val="00C93E0C"/>
    <w:rsid w:val="00C97674"/>
    <w:rsid w:val="00CB7A9C"/>
    <w:rsid w:val="00CB7CC1"/>
    <w:rsid w:val="00CC0393"/>
    <w:rsid w:val="00CC13F2"/>
    <w:rsid w:val="00CC307A"/>
    <w:rsid w:val="00CC498D"/>
    <w:rsid w:val="00CC4EE1"/>
    <w:rsid w:val="00CC5108"/>
    <w:rsid w:val="00CC5BEB"/>
    <w:rsid w:val="00CD0AD0"/>
    <w:rsid w:val="00CD10A1"/>
    <w:rsid w:val="00CD2143"/>
    <w:rsid w:val="00CD3699"/>
    <w:rsid w:val="00CD71B9"/>
    <w:rsid w:val="00CD7241"/>
    <w:rsid w:val="00CE155F"/>
    <w:rsid w:val="00CE3655"/>
    <w:rsid w:val="00CE3AF2"/>
    <w:rsid w:val="00CE6685"/>
    <w:rsid w:val="00CF0D9B"/>
    <w:rsid w:val="00CF15F6"/>
    <w:rsid w:val="00CF2509"/>
    <w:rsid w:val="00CF44C5"/>
    <w:rsid w:val="00CF713C"/>
    <w:rsid w:val="00CF7AD5"/>
    <w:rsid w:val="00D03664"/>
    <w:rsid w:val="00D04A36"/>
    <w:rsid w:val="00D057EA"/>
    <w:rsid w:val="00D11B33"/>
    <w:rsid w:val="00D12B10"/>
    <w:rsid w:val="00D1320B"/>
    <w:rsid w:val="00D13E78"/>
    <w:rsid w:val="00D1408C"/>
    <w:rsid w:val="00D143DC"/>
    <w:rsid w:val="00D15F6C"/>
    <w:rsid w:val="00D15FEC"/>
    <w:rsid w:val="00D160E9"/>
    <w:rsid w:val="00D17CFF"/>
    <w:rsid w:val="00D17E6E"/>
    <w:rsid w:val="00D2061E"/>
    <w:rsid w:val="00D209FD"/>
    <w:rsid w:val="00D22584"/>
    <w:rsid w:val="00D2288E"/>
    <w:rsid w:val="00D2383D"/>
    <w:rsid w:val="00D25659"/>
    <w:rsid w:val="00D33840"/>
    <w:rsid w:val="00D3469C"/>
    <w:rsid w:val="00D3693C"/>
    <w:rsid w:val="00D4156F"/>
    <w:rsid w:val="00D41E58"/>
    <w:rsid w:val="00D422ED"/>
    <w:rsid w:val="00D50509"/>
    <w:rsid w:val="00D51C42"/>
    <w:rsid w:val="00D5200B"/>
    <w:rsid w:val="00D525CC"/>
    <w:rsid w:val="00D52D84"/>
    <w:rsid w:val="00D56B22"/>
    <w:rsid w:val="00D63F69"/>
    <w:rsid w:val="00D6413D"/>
    <w:rsid w:val="00D64974"/>
    <w:rsid w:val="00D65BAA"/>
    <w:rsid w:val="00D66469"/>
    <w:rsid w:val="00D67112"/>
    <w:rsid w:val="00D6783B"/>
    <w:rsid w:val="00D73637"/>
    <w:rsid w:val="00D8031B"/>
    <w:rsid w:val="00D83758"/>
    <w:rsid w:val="00D84676"/>
    <w:rsid w:val="00D84A2F"/>
    <w:rsid w:val="00D85031"/>
    <w:rsid w:val="00D85F19"/>
    <w:rsid w:val="00D85FEA"/>
    <w:rsid w:val="00D8754C"/>
    <w:rsid w:val="00D87EC9"/>
    <w:rsid w:val="00D92006"/>
    <w:rsid w:val="00D94E4E"/>
    <w:rsid w:val="00D950CC"/>
    <w:rsid w:val="00D97000"/>
    <w:rsid w:val="00DA000C"/>
    <w:rsid w:val="00DA10F2"/>
    <w:rsid w:val="00DA20EE"/>
    <w:rsid w:val="00DA442B"/>
    <w:rsid w:val="00DA6A32"/>
    <w:rsid w:val="00DA6D71"/>
    <w:rsid w:val="00DB351B"/>
    <w:rsid w:val="00DB44F6"/>
    <w:rsid w:val="00DB556F"/>
    <w:rsid w:val="00DB599E"/>
    <w:rsid w:val="00DB617D"/>
    <w:rsid w:val="00DC0679"/>
    <w:rsid w:val="00DC2A0F"/>
    <w:rsid w:val="00DC2AFF"/>
    <w:rsid w:val="00DC3E2A"/>
    <w:rsid w:val="00DC525F"/>
    <w:rsid w:val="00DC7F56"/>
    <w:rsid w:val="00DD077C"/>
    <w:rsid w:val="00DD1790"/>
    <w:rsid w:val="00DD2A20"/>
    <w:rsid w:val="00DD40A9"/>
    <w:rsid w:val="00DD4209"/>
    <w:rsid w:val="00DD4D59"/>
    <w:rsid w:val="00DD56DD"/>
    <w:rsid w:val="00DD5F52"/>
    <w:rsid w:val="00DD6842"/>
    <w:rsid w:val="00DD6AE6"/>
    <w:rsid w:val="00DD7D6E"/>
    <w:rsid w:val="00DE1252"/>
    <w:rsid w:val="00DE1EC4"/>
    <w:rsid w:val="00DE3365"/>
    <w:rsid w:val="00DE39BD"/>
    <w:rsid w:val="00DE3C75"/>
    <w:rsid w:val="00DE5625"/>
    <w:rsid w:val="00DE58D9"/>
    <w:rsid w:val="00DF0141"/>
    <w:rsid w:val="00DF0E38"/>
    <w:rsid w:val="00DF143A"/>
    <w:rsid w:val="00DF2B36"/>
    <w:rsid w:val="00DF2FB3"/>
    <w:rsid w:val="00DF52A8"/>
    <w:rsid w:val="00DF619B"/>
    <w:rsid w:val="00DF61F9"/>
    <w:rsid w:val="00DF6254"/>
    <w:rsid w:val="00E0548A"/>
    <w:rsid w:val="00E056FD"/>
    <w:rsid w:val="00E06711"/>
    <w:rsid w:val="00E07AF0"/>
    <w:rsid w:val="00E13222"/>
    <w:rsid w:val="00E132BC"/>
    <w:rsid w:val="00E15736"/>
    <w:rsid w:val="00E16314"/>
    <w:rsid w:val="00E1687C"/>
    <w:rsid w:val="00E16C08"/>
    <w:rsid w:val="00E16EB7"/>
    <w:rsid w:val="00E17666"/>
    <w:rsid w:val="00E17799"/>
    <w:rsid w:val="00E177CD"/>
    <w:rsid w:val="00E20690"/>
    <w:rsid w:val="00E22CFC"/>
    <w:rsid w:val="00E23424"/>
    <w:rsid w:val="00E24631"/>
    <w:rsid w:val="00E25E47"/>
    <w:rsid w:val="00E32970"/>
    <w:rsid w:val="00E329CE"/>
    <w:rsid w:val="00E332C7"/>
    <w:rsid w:val="00E338DA"/>
    <w:rsid w:val="00E351A8"/>
    <w:rsid w:val="00E3637E"/>
    <w:rsid w:val="00E36698"/>
    <w:rsid w:val="00E369BF"/>
    <w:rsid w:val="00E421A5"/>
    <w:rsid w:val="00E42402"/>
    <w:rsid w:val="00E43499"/>
    <w:rsid w:val="00E441FC"/>
    <w:rsid w:val="00E44857"/>
    <w:rsid w:val="00E45125"/>
    <w:rsid w:val="00E45F81"/>
    <w:rsid w:val="00E51A44"/>
    <w:rsid w:val="00E51C7C"/>
    <w:rsid w:val="00E52656"/>
    <w:rsid w:val="00E55723"/>
    <w:rsid w:val="00E57117"/>
    <w:rsid w:val="00E57901"/>
    <w:rsid w:val="00E605AD"/>
    <w:rsid w:val="00E60B87"/>
    <w:rsid w:val="00E61BF9"/>
    <w:rsid w:val="00E6513C"/>
    <w:rsid w:val="00E663C5"/>
    <w:rsid w:val="00E6680F"/>
    <w:rsid w:val="00E66BB8"/>
    <w:rsid w:val="00E66D8D"/>
    <w:rsid w:val="00E67080"/>
    <w:rsid w:val="00E67F3B"/>
    <w:rsid w:val="00E713B2"/>
    <w:rsid w:val="00E75E69"/>
    <w:rsid w:val="00E76774"/>
    <w:rsid w:val="00E8023A"/>
    <w:rsid w:val="00E816DC"/>
    <w:rsid w:val="00E83F8B"/>
    <w:rsid w:val="00E90829"/>
    <w:rsid w:val="00E92DFA"/>
    <w:rsid w:val="00E9325B"/>
    <w:rsid w:val="00E95504"/>
    <w:rsid w:val="00E95F93"/>
    <w:rsid w:val="00E97568"/>
    <w:rsid w:val="00EA0CC6"/>
    <w:rsid w:val="00EA55D1"/>
    <w:rsid w:val="00EA671B"/>
    <w:rsid w:val="00EB0E93"/>
    <w:rsid w:val="00EB1778"/>
    <w:rsid w:val="00EB31D1"/>
    <w:rsid w:val="00EB3293"/>
    <w:rsid w:val="00EB3BAC"/>
    <w:rsid w:val="00EB52F4"/>
    <w:rsid w:val="00EB6B9F"/>
    <w:rsid w:val="00EB6E37"/>
    <w:rsid w:val="00EC02AD"/>
    <w:rsid w:val="00EC15A4"/>
    <w:rsid w:val="00EC288B"/>
    <w:rsid w:val="00EC2FB2"/>
    <w:rsid w:val="00EC49E3"/>
    <w:rsid w:val="00EC5D20"/>
    <w:rsid w:val="00ED0273"/>
    <w:rsid w:val="00ED17B7"/>
    <w:rsid w:val="00ED1A11"/>
    <w:rsid w:val="00ED1EBB"/>
    <w:rsid w:val="00ED22FB"/>
    <w:rsid w:val="00ED5055"/>
    <w:rsid w:val="00ED6CEF"/>
    <w:rsid w:val="00EE049F"/>
    <w:rsid w:val="00EE156C"/>
    <w:rsid w:val="00EE168F"/>
    <w:rsid w:val="00EE1731"/>
    <w:rsid w:val="00EE3D43"/>
    <w:rsid w:val="00EE6B5E"/>
    <w:rsid w:val="00EE7A35"/>
    <w:rsid w:val="00EE7C9C"/>
    <w:rsid w:val="00EE7EC1"/>
    <w:rsid w:val="00EF0B37"/>
    <w:rsid w:val="00F00447"/>
    <w:rsid w:val="00F01A46"/>
    <w:rsid w:val="00F01D70"/>
    <w:rsid w:val="00F05BDB"/>
    <w:rsid w:val="00F10C41"/>
    <w:rsid w:val="00F10D8A"/>
    <w:rsid w:val="00F116C9"/>
    <w:rsid w:val="00F218A1"/>
    <w:rsid w:val="00F21A30"/>
    <w:rsid w:val="00F22325"/>
    <w:rsid w:val="00F2242F"/>
    <w:rsid w:val="00F22470"/>
    <w:rsid w:val="00F241A5"/>
    <w:rsid w:val="00F276BD"/>
    <w:rsid w:val="00F325C3"/>
    <w:rsid w:val="00F339C4"/>
    <w:rsid w:val="00F34FD2"/>
    <w:rsid w:val="00F4037F"/>
    <w:rsid w:val="00F40596"/>
    <w:rsid w:val="00F40E0A"/>
    <w:rsid w:val="00F41CD9"/>
    <w:rsid w:val="00F4259A"/>
    <w:rsid w:val="00F42E36"/>
    <w:rsid w:val="00F43BFB"/>
    <w:rsid w:val="00F453AC"/>
    <w:rsid w:val="00F4645F"/>
    <w:rsid w:val="00F46E89"/>
    <w:rsid w:val="00F50640"/>
    <w:rsid w:val="00F5138E"/>
    <w:rsid w:val="00F577F9"/>
    <w:rsid w:val="00F60F62"/>
    <w:rsid w:val="00F62F1C"/>
    <w:rsid w:val="00F64B9C"/>
    <w:rsid w:val="00F64CF9"/>
    <w:rsid w:val="00F658E0"/>
    <w:rsid w:val="00F72607"/>
    <w:rsid w:val="00F74A0D"/>
    <w:rsid w:val="00F76CDD"/>
    <w:rsid w:val="00F77681"/>
    <w:rsid w:val="00F806D4"/>
    <w:rsid w:val="00F81057"/>
    <w:rsid w:val="00F8243C"/>
    <w:rsid w:val="00F84B8D"/>
    <w:rsid w:val="00F86CCD"/>
    <w:rsid w:val="00F87F40"/>
    <w:rsid w:val="00F90A4A"/>
    <w:rsid w:val="00F90DED"/>
    <w:rsid w:val="00F938D8"/>
    <w:rsid w:val="00F938DC"/>
    <w:rsid w:val="00F948BF"/>
    <w:rsid w:val="00F950EE"/>
    <w:rsid w:val="00F95A2C"/>
    <w:rsid w:val="00FA037C"/>
    <w:rsid w:val="00FA1794"/>
    <w:rsid w:val="00FA3EB4"/>
    <w:rsid w:val="00FA5E15"/>
    <w:rsid w:val="00FB07B8"/>
    <w:rsid w:val="00FB0897"/>
    <w:rsid w:val="00FB2282"/>
    <w:rsid w:val="00FB31EF"/>
    <w:rsid w:val="00FB3F0A"/>
    <w:rsid w:val="00FB68E3"/>
    <w:rsid w:val="00FB6B61"/>
    <w:rsid w:val="00FC00E1"/>
    <w:rsid w:val="00FC0DAB"/>
    <w:rsid w:val="00FC2749"/>
    <w:rsid w:val="00FC31B1"/>
    <w:rsid w:val="00FC326E"/>
    <w:rsid w:val="00FC442A"/>
    <w:rsid w:val="00FC79BD"/>
    <w:rsid w:val="00FD1B1D"/>
    <w:rsid w:val="00FD1FA2"/>
    <w:rsid w:val="00FD2701"/>
    <w:rsid w:val="00FD523E"/>
    <w:rsid w:val="00FD69DA"/>
    <w:rsid w:val="00FE0728"/>
    <w:rsid w:val="00FE6C41"/>
    <w:rsid w:val="00FE7C85"/>
    <w:rsid w:val="00FF3C5B"/>
    <w:rsid w:val="00FF5832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13452"/>
  <w15:docId w15:val="{B3711C2C-D4B5-49C6-A1E7-97FA4FE4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241A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A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F241A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41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A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F241A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F241A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41A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A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241A5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241A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F241A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F241A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1A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F241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F241A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41A5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241A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241A5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241A5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F241A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241A5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241A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F241A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F241A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41A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241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F241A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241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241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241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F241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F241A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241A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241A5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F241A5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F241A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F241A5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F241A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241A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F241A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F241A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F241A5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241A5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241A5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F241A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F241A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241A5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F241A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F241A5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F241A5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F241A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F241A5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4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1A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1A5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F24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1A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F241A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F241A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1A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F241A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F241A5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F241A5"/>
    <w:pPr>
      <w:spacing w:before="240"/>
    </w:pPr>
  </w:style>
  <w:style w:type="paragraph" w:customStyle="1" w:styleId="LegalHeader">
    <w:name w:val="Legal Header"/>
    <w:basedOn w:val="Normal"/>
    <w:uiPriority w:val="3"/>
    <w:rsid w:val="00F241A5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F241A5"/>
    <w:rPr>
      <w:sz w:val="18"/>
    </w:rPr>
  </w:style>
  <w:style w:type="paragraph" w:customStyle="1" w:styleId="CourseInfo">
    <w:name w:val="Course Info"/>
    <w:basedOn w:val="Normal"/>
    <w:uiPriority w:val="4"/>
    <w:rsid w:val="00F241A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241A5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F241A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F241A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F241A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F241A5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F241A5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F241A5"/>
    <w:pPr>
      <w:jc w:val="center"/>
    </w:pPr>
  </w:style>
  <w:style w:type="paragraph" w:customStyle="1" w:styleId="TopicsCoveredItem">
    <w:name w:val="Topics Covered Item"/>
    <w:basedOn w:val="Normal"/>
    <w:uiPriority w:val="4"/>
    <w:rsid w:val="00F241A5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F241A5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F241A5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F241A5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F241A5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F241A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F241A5"/>
    <w:pPr>
      <w:spacing w:before="0" w:after="0"/>
      <w:ind w:left="360" w:hanging="360"/>
    </w:pPr>
  </w:style>
  <w:style w:type="paragraph" w:customStyle="1" w:styleId="LabExerciseText">
    <w:name w:val="Lab Exercise Text"/>
    <w:basedOn w:val="Normal"/>
    <w:uiPriority w:val="99"/>
    <w:qFormat/>
    <w:rsid w:val="00A23BB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2392"/>
    <w:rPr>
      <w:color w:val="800080" w:themeColor="followedHyperlink"/>
      <w:u w:val="single"/>
    </w:rPr>
  </w:style>
  <w:style w:type="paragraph" w:customStyle="1" w:styleId="LabStepLevel2Numbered">
    <w:name w:val="Lab Step Level 2 Numbered"/>
    <w:basedOn w:val="LabStepNumbered"/>
    <w:uiPriority w:val="2"/>
    <w:qFormat/>
    <w:rsid w:val="00E32970"/>
    <w:pPr>
      <w:numPr>
        <w:numId w:val="0"/>
      </w:numPr>
      <w:tabs>
        <w:tab w:val="num" w:pos="720"/>
      </w:tabs>
      <w:ind w:left="720" w:hanging="320"/>
    </w:pPr>
  </w:style>
  <w:style w:type="paragraph" w:customStyle="1" w:styleId="Default">
    <w:name w:val="Default"/>
    <w:uiPriority w:val="99"/>
    <w:rsid w:val="00BB1A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uiPriority w:val="99"/>
    <w:semiHidden/>
    <w:rsid w:val="001C7B5E"/>
    <w:pPr>
      <w:spacing w:after="0" w:line="240" w:lineRule="auto"/>
    </w:pPr>
    <w:rPr>
      <w:rFonts w:ascii="Arial" w:hAnsi="Arial"/>
      <w:color w:val="262626" w:themeColor="text1" w:themeTint="D9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app.powerbi.com/groups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CriticalPathTraining/DevInADay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8FA3DDB3-A1B6-4D49-988A-FEAFF09F8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2471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 Student</dc:creator>
  <cp:keywords/>
  <dc:description/>
  <cp:lastModifiedBy>TedP</cp:lastModifiedBy>
  <cp:revision>55</cp:revision>
  <cp:lastPrinted>2017-02-27T02:28:00Z</cp:lastPrinted>
  <dcterms:created xsi:type="dcterms:W3CDTF">2015-10-31T15:47:00Z</dcterms:created>
  <dcterms:modified xsi:type="dcterms:W3CDTF">2017-06-10T08:04:00Z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